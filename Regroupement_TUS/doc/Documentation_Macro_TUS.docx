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88052" w14:textId="77777777" w:rsidR="00E12FFD" w:rsidRDefault="00E12FFD" w:rsidP="00E12FFD">
      <w:pPr>
        <w:pStyle w:val="GRANDTITRE"/>
      </w:pPr>
    </w:p>
    <w:p w14:paraId="7AB454B2" w14:textId="4CCEA4E4" w:rsidR="00E12FFD" w:rsidRDefault="00E12FFD" w:rsidP="00E12FFD">
      <w:pPr>
        <w:pStyle w:val="GRANDGRANDTITRE"/>
      </w:pPr>
      <w:bookmarkStart w:id="0" w:name="_Toc158896914"/>
      <w:r>
        <w:t>Documentation Macro TUS</w:t>
      </w:r>
      <w:bookmarkEnd w:id="0"/>
    </w:p>
    <w:p w14:paraId="30D4D665" w14:textId="77777777" w:rsidR="00E12FFD" w:rsidRDefault="00E12FFD" w:rsidP="001F5A6A">
      <w:pPr>
        <w:pStyle w:val="normal0"/>
      </w:pPr>
    </w:p>
    <w:p w14:paraId="3E15CD5B" w14:textId="0FE235CE" w:rsidR="00E12FFD" w:rsidRDefault="00E12FFD" w:rsidP="00E12FFD">
      <w:pPr>
        <w:pStyle w:val="INTRODUCTIONCONCLUSION"/>
        <w:jc w:val="center"/>
      </w:pPr>
      <w:bookmarkStart w:id="1" w:name="_Toc158896915"/>
      <w:r>
        <w:t>Sommaire</w:t>
      </w:r>
      <w:bookmarkEnd w:id="1"/>
    </w:p>
    <w:p w14:paraId="6293BAE2" w14:textId="28814D83" w:rsidR="0016624E" w:rsidRDefault="00000000">
      <w:pPr>
        <w:pStyle w:val="TM1"/>
        <w:tabs>
          <w:tab w:val="right" w:leader="dot" w:pos="9062"/>
        </w:tabs>
        <w:rPr>
          <w:rFonts w:eastAsiaTheme="minorEastAsia"/>
          <w:noProof/>
          <w:kern w:val="2"/>
          <w:lang w:eastAsia="fr-FR"/>
          <w14:ligatures w14:val="standardContextual"/>
        </w:rPr>
      </w:pPr>
      <w:r>
        <w:fldChar w:fldCharType="begin"/>
      </w:r>
      <w:r>
        <w:instrText xml:space="preserve"> TOC \h \z \t "GRAND GRAND TITRE;1;GRAND TITRE;2;INTRODUCTION/CONCLUSION;2;1. TITRE;3;1.1. TITRE;4;1.1.1. TITRE;5;1.1.1.1. TITRE;6" </w:instrText>
      </w:r>
      <w:r>
        <w:fldChar w:fldCharType="separate"/>
      </w:r>
      <w:hyperlink w:anchor="_Toc158896914" w:history="1">
        <w:r w:rsidR="0016624E" w:rsidRPr="009764F2">
          <w:rPr>
            <w:rStyle w:val="Lienhypertexte"/>
            <w:noProof/>
          </w:rPr>
          <w:t>Documentation Macro TUS</w:t>
        </w:r>
        <w:r w:rsidR="0016624E">
          <w:rPr>
            <w:noProof/>
            <w:webHidden/>
          </w:rPr>
          <w:tab/>
        </w:r>
        <w:r w:rsidR="0016624E">
          <w:rPr>
            <w:noProof/>
            <w:webHidden/>
          </w:rPr>
          <w:fldChar w:fldCharType="begin"/>
        </w:r>
        <w:r w:rsidR="0016624E">
          <w:rPr>
            <w:noProof/>
            <w:webHidden/>
          </w:rPr>
          <w:instrText xml:space="preserve"> PAGEREF _Toc158896914 \h </w:instrText>
        </w:r>
        <w:r w:rsidR="0016624E">
          <w:rPr>
            <w:noProof/>
            <w:webHidden/>
          </w:rPr>
        </w:r>
        <w:r w:rsidR="0016624E">
          <w:rPr>
            <w:noProof/>
            <w:webHidden/>
          </w:rPr>
          <w:fldChar w:fldCharType="separate"/>
        </w:r>
        <w:r w:rsidR="0016624E">
          <w:rPr>
            <w:noProof/>
            <w:webHidden/>
          </w:rPr>
          <w:t>1</w:t>
        </w:r>
        <w:r w:rsidR="0016624E">
          <w:rPr>
            <w:noProof/>
            <w:webHidden/>
          </w:rPr>
          <w:fldChar w:fldCharType="end"/>
        </w:r>
      </w:hyperlink>
    </w:p>
    <w:p w14:paraId="5875510F" w14:textId="7D013B3C" w:rsidR="0016624E" w:rsidRDefault="0016624E">
      <w:pPr>
        <w:pStyle w:val="TM2"/>
        <w:tabs>
          <w:tab w:val="right" w:leader="dot" w:pos="9062"/>
        </w:tabs>
        <w:rPr>
          <w:rFonts w:eastAsiaTheme="minorEastAsia"/>
          <w:noProof/>
          <w:kern w:val="2"/>
          <w:lang w:eastAsia="fr-FR"/>
          <w14:ligatures w14:val="standardContextual"/>
        </w:rPr>
      </w:pPr>
      <w:hyperlink w:anchor="_Toc158896915" w:history="1">
        <w:r w:rsidRPr="009764F2">
          <w:rPr>
            <w:rStyle w:val="Lienhypertexte"/>
            <w:noProof/>
          </w:rPr>
          <w:t>Sommaire</w:t>
        </w:r>
        <w:r>
          <w:rPr>
            <w:noProof/>
            <w:webHidden/>
          </w:rPr>
          <w:tab/>
        </w:r>
        <w:r>
          <w:rPr>
            <w:noProof/>
            <w:webHidden/>
          </w:rPr>
          <w:fldChar w:fldCharType="begin"/>
        </w:r>
        <w:r>
          <w:rPr>
            <w:noProof/>
            <w:webHidden/>
          </w:rPr>
          <w:instrText xml:space="preserve"> PAGEREF _Toc158896915 \h </w:instrText>
        </w:r>
        <w:r>
          <w:rPr>
            <w:noProof/>
            <w:webHidden/>
          </w:rPr>
        </w:r>
        <w:r>
          <w:rPr>
            <w:noProof/>
            <w:webHidden/>
          </w:rPr>
          <w:fldChar w:fldCharType="separate"/>
        </w:r>
        <w:r>
          <w:rPr>
            <w:noProof/>
            <w:webHidden/>
          </w:rPr>
          <w:t>1</w:t>
        </w:r>
        <w:r>
          <w:rPr>
            <w:noProof/>
            <w:webHidden/>
          </w:rPr>
          <w:fldChar w:fldCharType="end"/>
        </w:r>
      </w:hyperlink>
    </w:p>
    <w:p w14:paraId="27B387F0" w14:textId="672F5C93" w:rsidR="0016624E" w:rsidRDefault="0016624E">
      <w:pPr>
        <w:pStyle w:val="TM3"/>
        <w:tabs>
          <w:tab w:val="left" w:pos="880"/>
          <w:tab w:val="right" w:leader="dot" w:pos="9062"/>
        </w:tabs>
        <w:rPr>
          <w:rFonts w:eastAsiaTheme="minorEastAsia"/>
          <w:noProof/>
          <w:kern w:val="2"/>
          <w:lang w:eastAsia="fr-FR"/>
          <w14:ligatures w14:val="standardContextual"/>
        </w:rPr>
      </w:pPr>
      <w:hyperlink w:anchor="_Toc158896916" w:history="1">
        <w:r w:rsidRPr="009764F2">
          <w:rPr>
            <w:rStyle w:val="Lienhypertexte"/>
            <w:noProof/>
          </w:rPr>
          <w:t>I.</w:t>
        </w:r>
        <w:r>
          <w:rPr>
            <w:rFonts w:eastAsiaTheme="minorEastAsia"/>
            <w:noProof/>
            <w:kern w:val="2"/>
            <w:lang w:eastAsia="fr-FR"/>
            <w14:ligatures w14:val="standardContextual"/>
          </w:rPr>
          <w:tab/>
        </w:r>
        <w:r w:rsidRPr="009764F2">
          <w:rPr>
            <w:rStyle w:val="Lienhypertexte"/>
            <w:noProof/>
          </w:rPr>
          <w:t>Contexte</w:t>
        </w:r>
        <w:r>
          <w:rPr>
            <w:noProof/>
            <w:webHidden/>
          </w:rPr>
          <w:tab/>
        </w:r>
        <w:r>
          <w:rPr>
            <w:noProof/>
            <w:webHidden/>
          </w:rPr>
          <w:fldChar w:fldCharType="begin"/>
        </w:r>
        <w:r>
          <w:rPr>
            <w:noProof/>
            <w:webHidden/>
          </w:rPr>
          <w:instrText xml:space="preserve"> PAGEREF _Toc158896916 \h </w:instrText>
        </w:r>
        <w:r>
          <w:rPr>
            <w:noProof/>
            <w:webHidden/>
          </w:rPr>
        </w:r>
        <w:r>
          <w:rPr>
            <w:noProof/>
            <w:webHidden/>
          </w:rPr>
          <w:fldChar w:fldCharType="separate"/>
        </w:r>
        <w:r>
          <w:rPr>
            <w:noProof/>
            <w:webHidden/>
          </w:rPr>
          <w:t>2</w:t>
        </w:r>
        <w:r>
          <w:rPr>
            <w:noProof/>
            <w:webHidden/>
          </w:rPr>
          <w:fldChar w:fldCharType="end"/>
        </w:r>
      </w:hyperlink>
    </w:p>
    <w:p w14:paraId="2D72D3B6" w14:textId="5D4A01C2" w:rsidR="0016624E" w:rsidRDefault="0016624E">
      <w:pPr>
        <w:pStyle w:val="TM3"/>
        <w:tabs>
          <w:tab w:val="left" w:pos="880"/>
          <w:tab w:val="right" w:leader="dot" w:pos="9062"/>
        </w:tabs>
        <w:rPr>
          <w:rFonts w:eastAsiaTheme="minorEastAsia"/>
          <w:noProof/>
          <w:kern w:val="2"/>
          <w:lang w:eastAsia="fr-FR"/>
          <w14:ligatures w14:val="standardContextual"/>
        </w:rPr>
      </w:pPr>
      <w:hyperlink w:anchor="_Toc158896917" w:history="1">
        <w:r w:rsidRPr="009764F2">
          <w:rPr>
            <w:rStyle w:val="Lienhypertexte"/>
            <w:noProof/>
          </w:rPr>
          <w:t>II.</w:t>
        </w:r>
        <w:r>
          <w:rPr>
            <w:rFonts w:eastAsiaTheme="minorEastAsia"/>
            <w:noProof/>
            <w:kern w:val="2"/>
            <w:lang w:eastAsia="fr-FR"/>
            <w14:ligatures w14:val="standardContextual"/>
          </w:rPr>
          <w:tab/>
        </w:r>
        <w:r w:rsidRPr="009764F2">
          <w:rPr>
            <w:rStyle w:val="Lienhypertexte"/>
            <w:noProof/>
          </w:rPr>
          <w:t>Définition</w:t>
        </w:r>
        <w:r>
          <w:rPr>
            <w:noProof/>
            <w:webHidden/>
          </w:rPr>
          <w:tab/>
        </w:r>
        <w:r>
          <w:rPr>
            <w:noProof/>
            <w:webHidden/>
          </w:rPr>
          <w:fldChar w:fldCharType="begin"/>
        </w:r>
        <w:r>
          <w:rPr>
            <w:noProof/>
            <w:webHidden/>
          </w:rPr>
          <w:instrText xml:space="preserve"> PAGEREF _Toc158896917 \h </w:instrText>
        </w:r>
        <w:r>
          <w:rPr>
            <w:noProof/>
            <w:webHidden/>
          </w:rPr>
        </w:r>
        <w:r>
          <w:rPr>
            <w:noProof/>
            <w:webHidden/>
          </w:rPr>
          <w:fldChar w:fldCharType="separate"/>
        </w:r>
        <w:r>
          <w:rPr>
            <w:noProof/>
            <w:webHidden/>
          </w:rPr>
          <w:t>3</w:t>
        </w:r>
        <w:r>
          <w:rPr>
            <w:noProof/>
            <w:webHidden/>
          </w:rPr>
          <w:fldChar w:fldCharType="end"/>
        </w:r>
      </w:hyperlink>
    </w:p>
    <w:p w14:paraId="2930B892" w14:textId="558BDB6F" w:rsidR="0016624E" w:rsidRDefault="0016624E">
      <w:pPr>
        <w:pStyle w:val="TM3"/>
        <w:tabs>
          <w:tab w:val="left" w:pos="1100"/>
          <w:tab w:val="right" w:leader="dot" w:pos="9062"/>
        </w:tabs>
        <w:rPr>
          <w:rFonts w:eastAsiaTheme="minorEastAsia"/>
          <w:noProof/>
          <w:kern w:val="2"/>
          <w:lang w:eastAsia="fr-FR"/>
          <w14:ligatures w14:val="standardContextual"/>
        </w:rPr>
      </w:pPr>
      <w:hyperlink w:anchor="_Toc158896918" w:history="1">
        <w:r w:rsidRPr="009764F2">
          <w:rPr>
            <w:rStyle w:val="Lienhypertexte"/>
            <w:noProof/>
          </w:rPr>
          <w:t>III.</w:t>
        </w:r>
        <w:r>
          <w:rPr>
            <w:rFonts w:eastAsiaTheme="minorEastAsia"/>
            <w:noProof/>
            <w:kern w:val="2"/>
            <w:lang w:eastAsia="fr-FR"/>
            <w14:ligatures w14:val="standardContextual"/>
          </w:rPr>
          <w:tab/>
        </w:r>
        <w:r w:rsidRPr="009764F2">
          <w:rPr>
            <w:rStyle w:val="Lienhypertexte"/>
            <w:noProof/>
          </w:rPr>
          <w:t>Explication de l’ensemble de la Macro (préprod)</w:t>
        </w:r>
        <w:r>
          <w:rPr>
            <w:noProof/>
            <w:webHidden/>
          </w:rPr>
          <w:tab/>
        </w:r>
        <w:r>
          <w:rPr>
            <w:noProof/>
            <w:webHidden/>
          </w:rPr>
          <w:fldChar w:fldCharType="begin"/>
        </w:r>
        <w:r>
          <w:rPr>
            <w:noProof/>
            <w:webHidden/>
          </w:rPr>
          <w:instrText xml:space="preserve"> PAGEREF _Toc158896918 \h </w:instrText>
        </w:r>
        <w:r>
          <w:rPr>
            <w:noProof/>
            <w:webHidden/>
          </w:rPr>
        </w:r>
        <w:r>
          <w:rPr>
            <w:noProof/>
            <w:webHidden/>
          </w:rPr>
          <w:fldChar w:fldCharType="separate"/>
        </w:r>
        <w:r>
          <w:rPr>
            <w:noProof/>
            <w:webHidden/>
          </w:rPr>
          <w:t>4</w:t>
        </w:r>
        <w:r>
          <w:rPr>
            <w:noProof/>
            <w:webHidden/>
          </w:rPr>
          <w:fldChar w:fldCharType="end"/>
        </w:r>
      </w:hyperlink>
    </w:p>
    <w:p w14:paraId="4D258F81" w14:textId="70F12A2A"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19" w:history="1">
        <w:r w:rsidRPr="009764F2">
          <w:rPr>
            <w:rStyle w:val="Lienhypertexte"/>
            <w:noProof/>
          </w:rPr>
          <w:t>1.1.</w:t>
        </w:r>
        <w:r>
          <w:rPr>
            <w:rFonts w:eastAsiaTheme="minorEastAsia"/>
            <w:noProof/>
            <w:kern w:val="2"/>
            <w:lang w:eastAsia="fr-FR"/>
            <w14:ligatures w14:val="standardContextual"/>
          </w:rPr>
          <w:tab/>
        </w:r>
        <w:r w:rsidRPr="009764F2">
          <w:rPr>
            <w:rStyle w:val="Lienhypertexte"/>
            <w:noProof/>
          </w:rPr>
          <w:t>Rencontre avec le demandeur</w:t>
        </w:r>
        <w:r>
          <w:rPr>
            <w:noProof/>
            <w:webHidden/>
          </w:rPr>
          <w:tab/>
        </w:r>
        <w:r>
          <w:rPr>
            <w:noProof/>
            <w:webHidden/>
          </w:rPr>
          <w:fldChar w:fldCharType="begin"/>
        </w:r>
        <w:r>
          <w:rPr>
            <w:noProof/>
            <w:webHidden/>
          </w:rPr>
          <w:instrText xml:space="preserve"> PAGEREF _Toc158896919 \h </w:instrText>
        </w:r>
        <w:r>
          <w:rPr>
            <w:noProof/>
            <w:webHidden/>
          </w:rPr>
        </w:r>
        <w:r>
          <w:rPr>
            <w:noProof/>
            <w:webHidden/>
          </w:rPr>
          <w:fldChar w:fldCharType="separate"/>
        </w:r>
        <w:r>
          <w:rPr>
            <w:noProof/>
            <w:webHidden/>
          </w:rPr>
          <w:t>4</w:t>
        </w:r>
        <w:r>
          <w:rPr>
            <w:noProof/>
            <w:webHidden/>
          </w:rPr>
          <w:fldChar w:fldCharType="end"/>
        </w:r>
      </w:hyperlink>
    </w:p>
    <w:p w14:paraId="34FF393B" w14:textId="2234BB89"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20" w:history="1">
        <w:r w:rsidRPr="009764F2">
          <w:rPr>
            <w:rStyle w:val="Lienhypertexte"/>
            <w:noProof/>
          </w:rPr>
          <w:t>1.2.</w:t>
        </w:r>
        <w:r>
          <w:rPr>
            <w:rFonts w:eastAsiaTheme="minorEastAsia"/>
            <w:noProof/>
            <w:kern w:val="2"/>
            <w:lang w:eastAsia="fr-FR"/>
            <w14:ligatures w14:val="standardContextual"/>
          </w:rPr>
          <w:tab/>
        </w:r>
        <w:r w:rsidRPr="009764F2">
          <w:rPr>
            <w:rStyle w:val="Lienhypertexte"/>
            <w:noProof/>
          </w:rPr>
          <w:t>Présentation de chaque machine pour les TUS</w:t>
        </w:r>
        <w:r>
          <w:rPr>
            <w:noProof/>
            <w:webHidden/>
          </w:rPr>
          <w:tab/>
        </w:r>
        <w:r>
          <w:rPr>
            <w:noProof/>
            <w:webHidden/>
          </w:rPr>
          <w:fldChar w:fldCharType="begin"/>
        </w:r>
        <w:r>
          <w:rPr>
            <w:noProof/>
            <w:webHidden/>
          </w:rPr>
          <w:instrText xml:space="preserve"> PAGEREF _Toc158896920 \h </w:instrText>
        </w:r>
        <w:r>
          <w:rPr>
            <w:noProof/>
            <w:webHidden/>
          </w:rPr>
        </w:r>
        <w:r>
          <w:rPr>
            <w:noProof/>
            <w:webHidden/>
          </w:rPr>
          <w:fldChar w:fldCharType="separate"/>
        </w:r>
        <w:r>
          <w:rPr>
            <w:noProof/>
            <w:webHidden/>
          </w:rPr>
          <w:t>4</w:t>
        </w:r>
        <w:r>
          <w:rPr>
            <w:noProof/>
            <w:webHidden/>
          </w:rPr>
          <w:fldChar w:fldCharType="end"/>
        </w:r>
      </w:hyperlink>
    </w:p>
    <w:p w14:paraId="3E435F74" w14:textId="6CA378E6"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1" w:history="1">
        <w:r w:rsidRPr="009764F2">
          <w:rPr>
            <w:rStyle w:val="Lienhypertexte"/>
            <w:noProof/>
          </w:rPr>
          <w:t>1.2.1.</w:t>
        </w:r>
        <w:r>
          <w:rPr>
            <w:rFonts w:eastAsiaTheme="minorEastAsia"/>
            <w:noProof/>
            <w:kern w:val="2"/>
            <w:lang w:eastAsia="fr-FR"/>
            <w14:ligatures w14:val="standardContextual"/>
          </w:rPr>
          <w:tab/>
        </w:r>
        <w:r w:rsidRPr="009764F2">
          <w:rPr>
            <w:rStyle w:val="Lienhypertexte"/>
            <w:noProof/>
          </w:rPr>
          <w:t>Congélateur TTH</w:t>
        </w:r>
        <w:r>
          <w:rPr>
            <w:noProof/>
            <w:webHidden/>
          </w:rPr>
          <w:tab/>
        </w:r>
        <w:r>
          <w:rPr>
            <w:noProof/>
            <w:webHidden/>
          </w:rPr>
          <w:fldChar w:fldCharType="begin"/>
        </w:r>
        <w:r>
          <w:rPr>
            <w:noProof/>
            <w:webHidden/>
          </w:rPr>
          <w:instrText xml:space="preserve"> PAGEREF _Toc158896921 \h </w:instrText>
        </w:r>
        <w:r>
          <w:rPr>
            <w:noProof/>
            <w:webHidden/>
          </w:rPr>
        </w:r>
        <w:r>
          <w:rPr>
            <w:noProof/>
            <w:webHidden/>
          </w:rPr>
          <w:fldChar w:fldCharType="separate"/>
        </w:r>
        <w:r>
          <w:rPr>
            <w:noProof/>
            <w:webHidden/>
          </w:rPr>
          <w:t>4</w:t>
        </w:r>
        <w:r>
          <w:rPr>
            <w:noProof/>
            <w:webHidden/>
          </w:rPr>
          <w:fldChar w:fldCharType="end"/>
        </w:r>
      </w:hyperlink>
    </w:p>
    <w:p w14:paraId="39B1C8DF" w14:textId="4582FCC1"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2" w:history="1">
        <w:r w:rsidRPr="009764F2">
          <w:rPr>
            <w:rStyle w:val="Lienhypertexte"/>
            <w:noProof/>
          </w:rPr>
          <w:t>1.2.2.</w:t>
        </w:r>
        <w:r>
          <w:rPr>
            <w:rFonts w:eastAsiaTheme="minorEastAsia"/>
            <w:noProof/>
            <w:kern w:val="2"/>
            <w:lang w:eastAsia="fr-FR"/>
            <w14:ligatures w14:val="standardContextual"/>
          </w:rPr>
          <w:tab/>
        </w:r>
        <w:r w:rsidRPr="009764F2">
          <w:rPr>
            <w:rStyle w:val="Lienhypertexte"/>
            <w:noProof/>
          </w:rPr>
          <w:t>Four Thermidor</w:t>
        </w:r>
        <w:r>
          <w:rPr>
            <w:noProof/>
            <w:webHidden/>
          </w:rPr>
          <w:tab/>
        </w:r>
        <w:r>
          <w:rPr>
            <w:noProof/>
            <w:webHidden/>
          </w:rPr>
          <w:fldChar w:fldCharType="begin"/>
        </w:r>
        <w:r>
          <w:rPr>
            <w:noProof/>
            <w:webHidden/>
          </w:rPr>
          <w:instrText xml:space="preserve"> PAGEREF _Toc158896922 \h </w:instrText>
        </w:r>
        <w:r>
          <w:rPr>
            <w:noProof/>
            <w:webHidden/>
          </w:rPr>
        </w:r>
        <w:r>
          <w:rPr>
            <w:noProof/>
            <w:webHidden/>
          </w:rPr>
          <w:fldChar w:fldCharType="separate"/>
        </w:r>
        <w:r>
          <w:rPr>
            <w:noProof/>
            <w:webHidden/>
          </w:rPr>
          <w:t>4</w:t>
        </w:r>
        <w:r>
          <w:rPr>
            <w:noProof/>
            <w:webHidden/>
          </w:rPr>
          <w:fldChar w:fldCharType="end"/>
        </w:r>
      </w:hyperlink>
    </w:p>
    <w:p w14:paraId="7473E3C8" w14:textId="3CFEFDDA"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3" w:history="1">
        <w:r w:rsidRPr="009764F2">
          <w:rPr>
            <w:rStyle w:val="Lienhypertexte"/>
            <w:noProof/>
          </w:rPr>
          <w:t>1.2.3.</w:t>
        </w:r>
        <w:r>
          <w:rPr>
            <w:rFonts w:eastAsiaTheme="minorEastAsia"/>
            <w:noProof/>
            <w:kern w:val="2"/>
            <w:lang w:eastAsia="fr-FR"/>
            <w14:ligatures w14:val="standardContextual"/>
          </w:rPr>
          <w:tab/>
        </w:r>
        <w:r w:rsidRPr="009764F2">
          <w:rPr>
            <w:rStyle w:val="Lienhypertexte"/>
            <w:noProof/>
          </w:rPr>
          <w:t>Étuve DOVER</w:t>
        </w:r>
        <w:r>
          <w:rPr>
            <w:noProof/>
            <w:webHidden/>
          </w:rPr>
          <w:tab/>
        </w:r>
        <w:r>
          <w:rPr>
            <w:noProof/>
            <w:webHidden/>
          </w:rPr>
          <w:fldChar w:fldCharType="begin"/>
        </w:r>
        <w:r>
          <w:rPr>
            <w:noProof/>
            <w:webHidden/>
          </w:rPr>
          <w:instrText xml:space="preserve"> PAGEREF _Toc158896923 \h </w:instrText>
        </w:r>
        <w:r>
          <w:rPr>
            <w:noProof/>
            <w:webHidden/>
          </w:rPr>
        </w:r>
        <w:r>
          <w:rPr>
            <w:noProof/>
            <w:webHidden/>
          </w:rPr>
          <w:fldChar w:fldCharType="separate"/>
        </w:r>
        <w:r>
          <w:rPr>
            <w:noProof/>
            <w:webHidden/>
          </w:rPr>
          <w:t>5</w:t>
        </w:r>
        <w:r>
          <w:rPr>
            <w:noProof/>
            <w:webHidden/>
          </w:rPr>
          <w:fldChar w:fldCharType="end"/>
        </w:r>
      </w:hyperlink>
    </w:p>
    <w:p w14:paraId="1CF66885" w14:textId="552539D2"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4" w:history="1">
        <w:r w:rsidRPr="009764F2">
          <w:rPr>
            <w:rStyle w:val="Lienhypertexte"/>
            <w:noProof/>
          </w:rPr>
          <w:t>1.2.4.</w:t>
        </w:r>
        <w:r>
          <w:rPr>
            <w:rFonts w:eastAsiaTheme="minorEastAsia"/>
            <w:noProof/>
            <w:kern w:val="2"/>
            <w:lang w:eastAsia="fr-FR"/>
            <w14:ligatures w14:val="standardContextual"/>
          </w:rPr>
          <w:tab/>
        </w:r>
        <w:r w:rsidRPr="009764F2">
          <w:rPr>
            <w:rStyle w:val="Lienhypertexte"/>
            <w:noProof/>
          </w:rPr>
          <w:t>Étuve séchoir</w:t>
        </w:r>
        <w:r>
          <w:rPr>
            <w:noProof/>
            <w:webHidden/>
          </w:rPr>
          <w:tab/>
        </w:r>
        <w:r>
          <w:rPr>
            <w:noProof/>
            <w:webHidden/>
          </w:rPr>
          <w:fldChar w:fldCharType="begin"/>
        </w:r>
        <w:r>
          <w:rPr>
            <w:noProof/>
            <w:webHidden/>
          </w:rPr>
          <w:instrText xml:space="preserve"> PAGEREF _Toc158896924 \h </w:instrText>
        </w:r>
        <w:r>
          <w:rPr>
            <w:noProof/>
            <w:webHidden/>
          </w:rPr>
        </w:r>
        <w:r>
          <w:rPr>
            <w:noProof/>
            <w:webHidden/>
          </w:rPr>
          <w:fldChar w:fldCharType="separate"/>
        </w:r>
        <w:r>
          <w:rPr>
            <w:noProof/>
            <w:webHidden/>
          </w:rPr>
          <w:t>5</w:t>
        </w:r>
        <w:r>
          <w:rPr>
            <w:noProof/>
            <w:webHidden/>
          </w:rPr>
          <w:fldChar w:fldCharType="end"/>
        </w:r>
      </w:hyperlink>
    </w:p>
    <w:p w14:paraId="34146958" w14:textId="2CB6CC1C"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5" w:history="1">
        <w:r w:rsidRPr="009764F2">
          <w:rPr>
            <w:rStyle w:val="Lienhypertexte"/>
            <w:noProof/>
          </w:rPr>
          <w:t>1.2.5.</w:t>
        </w:r>
        <w:r>
          <w:rPr>
            <w:rFonts w:eastAsiaTheme="minorEastAsia"/>
            <w:noProof/>
            <w:kern w:val="2"/>
            <w:lang w:eastAsia="fr-FR"/>
            <w14:ligatures w14:val="standardContextual"/>
          </w:rPr>
          <w:tab/>
        </w:r>
        <w:r w:rsidRPr="009764F2">
          <w:rPr>
            <w:rStyle w:val="Lienhypertexte"/>
            <w:noProof/>
          </w:rPr>
          <w:t>Soufflerie LVT</w:t>
        </w:r>
        <w:r>
          <w:rPr>
            <w:noProof/>
            <w:webHidden/>
          </w:rPr>
          <w:tab/>
        </w:r>
        <w:r>
          <w:rPr>
            <w:noProof/>
            <w:webHidden/>
          </w:rPr>
          <w:fldChar w:fldCharType="begin"/>
        </w:r>
        <w:r>
          <w:rPr>
            <w:noProof/>
            <w:webHidden/>
          </w:rPr>
          <w:instrText xml:space="preserve"> PAGEREF _Toc158896925 \h </w:instrText>
        </w:r>
        <w:r>
          <w:rPr>
            <w:noProof/>
            <w:webHidden/>
          </w:rPr>
        </w:r>
        <w:r>
          <w:rPr>
            <w:noProof/>
            <w:webHidden/>
          </w:rPr>
          <w:fldChar w:fldCharType="separate"/>
        </w:r>
        <w:r>
          <w:rPr>
            <w:noProof/>
            <w:webHidden/>
          </w:rPr>
          <w:t>6</w:t>
        </w:r>
        <w:r>
          <w:rPr>
            <w:noProof/>
            <w:webHidden/>
          </w:rPr>
          <w:fldChar w:fldCharType="end"/>
        </w:r>
      </w:hyperlink>
    </w:p>
    <w:p w14:paraId="0E1A2332" w14:textId="7E5147D2"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6" w:history="1">
        <w:r w:rsidRPr="009764F2">
          <w:rPr>
            <w:rStyle w:val="Lienhypertexte"/>
            <w:noProof/>
          </w:rPr>
          <w:t>1.2.6.</w:t>
        </w:r>
        <w:r>
          <w:rPr>
            <w:rFonts w:eastAsiaTheme="minorEastAsia"/>
            <w:noProof/>
            <w:kern w:val="2"/>
            <w:lang w:eastAsia="fr-FR"/>
            <w14:ligatures w14:val="standardContextual"/>
          </w:rPr>
          <w:tab/>
        </w:r>
        <w:r w:rsidRPr="009764F2">
          <w:rPr>
            <w:rStyle w:val="Lienhypertexte"/>
            <w:noProof/>
          </w:rPr>
          <w:t>Ressuage LVT</w:t>
        </w:r>
        <w:r>
          <w:rPr>
            <w:noProof/>
            <w:webHidden/>
          </w:rPr>
          <w:tab/>
        </w:r>
        <w:r>
          <w:rPr>
            <w:noProof/>
            <w:webHidden/>
          </w:rPr>
          <w:fldChar w:fldCharType="begin"/>
        </w:r>
        <w:r>
          <w:rPr>
            <w:noProof/>
            <w:webHidden/>
          </w:rPr>
          <w:instrText xml:space="preserve"> PAGEREF _Toc158896926 \h </w:instrText>
        </w:r>
        <w:r>
          <w:rPr>
            <w:noProof/>
            <w:webHidden/>
          </w:rPr>
        </w:r>
        <w:r>
          <w:rPr>
            <w:noProof/>
            <w:webHidden/>
          </w:rPr>
          <w:fldChar w:fldCharType="separate"/>
        </w:r>
        <w:r>
          <w:rPr>
            <w:noProof/>
            <w:webHidden/>
          </w:rPr>
          <w:t>6</w:t>
        </w:r>
        <w:r>
          <w:rPr>
            <w:noProof/>
            <w:webHidden/>
          </w:rPr>
          <w:fldChar w:fldCharType="end"/>
        </w:r>
      </w:hyperlink>
    </w:p>
    <w:p w14:paraId="1BC500EB" w14:textId="7669B376"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7" w:history="1">
        <w:r w:rsidRPr="009764F2">
          <w:rPr>
            <w:rStyle w:val="Lienhypertexte"/>
            <w:noProof/>
          </w:rPr>
          <w:t>1.2.7.</w:t>
        </w:r>
        <w:r>
          <w:rPr>
            <w:rFonts w:eastAsiaTheme="minorEastAsia"/>
            <w:noProof/>
            <w:kern w:val="2"/>
            <w:lang w:eastAsia="fr-FR"/>
            <w14:ligatures w14:val="standardContextual"/>
          </w:rPr>
          <w:tab/>
        </w:r>
        <w:r w:rsidRPr="009764F2">
          <w:rPr>
            <w:rStyle w:val="Lienhypertexte"/>
            <w:noProof/>
          </w:rPr>
          <w:t>Etuve OMIA LVT</w:t>
        </w:r>
        <w:r>
          <w:rPr>
            <w:noProof/>
            <w:webHidden/>
          </w:rPr>
          <w:tab/>
        </w:r>
        <w:r>
          <w:rPr>
            <w:noProof/>
            <w:webHidden/>
          </w:rPr>
          <w:fldChar w:fldCharType="begin"/>
        </w:r>
        <w:r>
          <w:rPr>
            <w:noProof/>
            <w:webHidden/>
          </w:rPr>
          <w:instrText xml:space="preserve"> PAGEREF _Toc158896927 \h </w:instrText>
        </w:r>
        <w:r>
          <w:rPr>
            <w:noProof/>
            <w:webHidden/>
          </w:rPr>
        </w:r>
        <w:r>
          <w:rPr>
            <w:noProof/>
            <w:webHidden/>
          </w:rPr>
          <w:fldChar w:fldCharType="separate"/>
        </w:r>
        <w:r>
          <w:rPr>
            <w:noProof/>
            <w:webHidden/>
          </w:rPr>
          <w:t>6</w:t>
        </w:r>
        <w:r>
          <w:rPr>
            <w:noProof/>
            <w:webHidden/>
          </w:rPr>
          <w:fldChar w:fldCharType="end"/>
        </w:r>
      </w:hyperlink>
    </w:p>
    <w:p w14:paraId="6FC10359" w14:textId="2792C479"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8" w:history="1">
        <w:r w:rsidRPr="009764F2">
          <w:rPr>
            <w:rStyle w:val="Lienhypertexte"/>
            <w:noProof/>
          </w:rPr>
          <w:t>1.2.8.</w:t>
        </w:r>
        <w:r>
          <w:rPr>
            <w:rFonts w:eastAsiaTheme="minorEastAsia"/>
            <w:noProof/>
            <w:kern w:val="2"/>
            <w:lang w:eastAsia="fr-FR"/>
            <w14:ligatures w14:val="standardContextual"/>
          </w:rPr>
          <w:tab/>
        </w:r>
        <w:r w:rsidRPr="009764F2">
          <w:rPr>
            <w:rStyle w:val="Lienhypertexte"/>
            <w:noProof/>
          </w:rPr>
          <w:t>Ressuage BCH</w:t>
        </w:r>
        <w:r>
          <w:rPr>
            <w:noProof/>
            <w:webHidden/>
          </w:rPr>
          <w:tab/>
        </w:r>
        <w:r>
          <w:rPr>
            <w:noProof/>
            <w:webHidden/>
          </w:rPr>
          <w:fldChar w:fldCharType="begin"/>
        </w:r>
        <w:r>
          <w:rPr>
            <w:noProof/>
            <w:webHidden/>
          </w:rPr>
          <w:instrText xml:space="preserve"> PAGEREF _Toc158896928 \h </w:instrText>
        </w:r>
        <w:r>
          <w:rPr>
            <w:noProof/>
            <w:webHidden/>
          </w:rPr>
        </w:r>
        <w:r>
          <w:rPr>
            <w:noProof/>
            <w:webHidden/>
          </w:rPr>
          <w:fldChar w:fldCharType="separate"/>
        </w:r>
        <w:r>
          <w:rPr>
            <w:noProof/>
            <w:webHidden/>
          </w:rPr>
          <w:t>6</w:t>
        </w:r>
        <w:r>
          <w:rPr>
            <w:noProof/>
            <w:webHidden/>
          </w:rPr>
          <w:fldChar w:fldCharType="end"/>
        </w:r>
      </w:hyperlink>
    </w:p>
    <w:p w14:paraId="5AAA4E37" w14:textId="41BE52FB"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29" w:history="1">
        <w:r w:rsidRPr="009764F2">
          <w:rPr>
            <w:rStyle w:val="Lienhypertexte"/>
            <w:noProof/>
          </w:rPr>
          <w:t>1.3.</w:t>
        </w:r>
        <w:r>
          <w:rPr>
            <w:rFonts w:eastAsiaTheme="minorEastAsia"/>
            <w:noProof/>
            <w:kern w:val="2"/>
            <w:lang w:eastAsia="fr-FR"/>
            <w14:ligatures w14:val="standardContextual"/>
          </w:rPr>
          <w:tab/>
        </w:r>
        <w:r w:rsidRPr="009764F2">
          <w:rPr>
            <w:rStyle w:val="Lienhypertexte"/>
            <w:noProof/>
          </w:rPr>
          <w:t>Scénario de la macro TUS</w:t>
        </w:r>
        <w:r>
          <w:rPr>
            <w:noProof/>
            <w:webHidden/>
          </w:rPr>
          <w:tab/>
        </w:r>
        <w:r>
          <w:rPr>
            <w:noProof/>
            <w:webHidden/>
          </w:rPr>
          <w:fldChar w:fldCharType="begin"/>
        </w:r>
        <w:r>
          <w:rPr>
            <w:noProof/>
            <w:webHidden/>
          </w:rPr>
          <w:instrText xml:space="preserve"> PAGEREF _Toc158896929 \h </w:instrText>
        </w:r>
        <w:r>
          <w:rPr>
            <w:noProof/>
            <w:webHidden/>
          </w:rPr>
        </w:r>
        <w:r>
          <w:rPr>
            <w:noProof/>
            <w:webHidden/>
          </w:rPr>
          <w:fldChar w:fldCharType="separate"/>
        </w:r>
        <w:r>
          <w:rPr>
            <w:noProof/>
            <w:webHidden/>
          </w:rPr>
          <w:t>9</w:t>
        </w:r>
        <w:r>
          <w:rPr>
            <w:noProof/>
            <w:webHidden/>
          </w:rPr>
          <w:fldChar w:fldCharType="end"/>
        </w:r>
      </w:hyperlink>
    </w:p>
    <w:p w14:paraId="52876893" w14:textId="533FE238"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30" w:history="1">
        <w:r w:rsidRPr="009764F2">
          <w:rPr>
            <w:rStyle w:val="Lienhypertexte"/>
            <w:noProof/>
          </w:rPr>
          <w:t>1.4.</w:t>
        </w:r>
        <w:r>
          <w:rPr>
            <w:rFonts w:eastAsiaTheme="minorEastAsia"/>
            <w:noProof/>
            <w:kern w:val="2"/>
            <w:lang w:eastAsia="fr-FR"/>
            <w14:ligatures w14:val="standardContextual"/>
          </w:rPr>
          <w:tab/>
        </w:r>
        <w:r w:rsidRPr="009764F2">
          <w:rPr>
            <w:rStyle w:val="Lienhypertexte"/>
            <w:noProof/>
          </w:rPr>
          <w:t>Cas d’utilisation UML</w:t>
        </w:r>
        <w:r>
          <w:rPr>
            <w:noProof/>
            <w:webHidden/>
          </w:rPr>
          <w:tab/>
        </w:r>
        <w:r>
          <w:rPr>
            <w:noProof/>
            <w:webHidden/>
          </w:rPr>
          <w:fldChar w:fldCharType="begin"/>
        </w:r>
        <w:r>
          <w:rPr>
            <w:noProof/>
            <w:webHidden/>
          </w:rPr>
          <w:instrText xml:space="preserve"> PAGEREF _Toc158896930 \h </w:instrText>
        </w:r>
        <w:r>
          <w:rPr>
            <w:noProof/>
            <w:webHidden/>
          </w:rPr>
        </w:r>
        <w:r>
          <w:rPr>
            <w:noProof/>
            <w:webHidden/>
          </w:rPr>
          <w:fldChar w:fldCharType="separate"/>
        </w:r>
        <w:r>
          <w:rPr>
            <w:noProof/>
            <w:webHidden/>
          </w:rPr>
          <w:t>10</w:t>
        </w:r>
        <w:r>
          <w:rPr>
            <w:noProof/>
            <w:webHidden/>
          </w:rPr>
          <w:fldChar w:fldCharType="end"/>
        </w:r>
      </w:hyperlink>
    </w:p>
    <w:p w14:paraId="2FC3AC04" w14:textId="3DA72FF0" w:rsidR="0016624E" w:rsidRDefault="0016624E">
      <w:pPr>
        <w:pStyle w:val="TM3"/>
        <w:tabs>
          <w:tab w:val="left" w:pos="1100"/>
          <w:tab w:val="right" w:leader="dot" w:pos="9062"/>
        </w:tabs>
        <w:rPr>
          <w:rFonts w:eastAsiaTheme="minorEastAsia"/>
          <w:noProof/>
          <w:kern w:val="2"/>
          <w:lang w:eastAsia="fr-FR"/>
          <w14:ligatures w14:val="standardContextual"/>
        </w:rPr>
      </w:pPr>
      <w:hyperlink w:anchor="_Toc158896931" w:history="1">
        <w:r w:rsidRPr="009764F2">
          <w:rPr>
            <w:rStyle w:val="Lienhypertexte"/>
            <w:noProof/>
          </w:rPr>
          <w:t>IV.</w:t>
        </w:r>
        <w:r>
          <w:rPr>
            <w:rFonts w:eastAsiaTheme="minorEastAsia"/>
            <w:noProof/>
            <w:kern w:val="2"/>
            <w:lang w:eastAsia="fr-FR"/>
            <w14:ligatures w14:val="standardContextual"/>
          </w:rPr>
          <w:tab/>
        </w:r>
        <w:r w:rsidRPr="009764F2">
          <w:rPr>
            <w:rStyle w:val="Lienhypertexte"/>
            <w:noProof/>
          </w:rPr>
          <w:t>Explication du code de la macro</w:t>
        </w:r>
        <w:r>
          <w:rPr>
            <w:noProof/>
            <w:webHidden/>
          </w:rPr>
          <w:tab/>
        </w:r>
        <w:r>
          <w:rPr>
            <w:noProof/>
            <w:webHidden/>
          </w:rPr>
          <w:fldChar w:fldCharType="begin"/>
        </w:r>
        <w:r>
          <w:rPr>
            <w:noProof/>
            <w:webHidden/>
          </w:rPr>
          <w:instrText xml:space="preserve"> PAGEREF _Toc158896931 \h </w:instrText>
        </w:r>
        <w:r>
          <w:rPr>
            <w:noProof/>
            <w:webHidden/>
          </w:rPr>
        </w:r>
        <w:r>
          <w:rPr>
            <w:noProof/>
            <w:webHidden/>
          </w:rPr>
          <w:fldChar w:fldCharType="separate"/>
        </w:r>
        <w:r>
          <w:rPr>
            <w:noProof/>
            <w:webHidden/>
          </w:rPr>
          <w:t>11</w:t>
        </w:r>
        <w:r>
          <w:rPr>
            <w:noProof/>
            <w:webHidden/>
          </w:rPr>
          <w:fldChar w:fldCharType="end"/>
        </w:r>
      </w:hyperlink>
    </w:p>
    <w:p w14:paraId="00AADC6A" w14:textId="3D045C1C"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32" w:history="1">
        <w:r w:rsidRPr="009764F2">
          <w:rPr>
            <w:rStyle w:val="Lienhypertexte"/>
            <w:noProof/>
          </w:rPr>
          <w:t>1.1.</w:t>
        </w:r>
        <w:r>
          <w:rPr>
            <w:rFonts w:eastAsiaTheme="minorEastAsia"/>
            <w:noProof/>
            <w:kern w:val="2"/>
            <w:lang w:eastAsia="fr-FR"/>
            <w14:ligatures w14:val="standardContextual"/>
          </w:rPr>
          <w:tab/>
        </w:r>
        <w:r w:rsidRPr="009764F2">
          <w:rPr>
            <w:rStyle w:val="Lienhypertexte"/>
            <w:noProof/>
          </w:rPr>
          <w:t>Le fichier Excel</w:t>
        </w:r>
        <w:r>
          <w:rPr>
            <w:noProof/>
            <w:webHidden/>
          </w:rPr>
          <w:tab/>
        </w:r>
        <w:r>
          <w:rPr>
            <w:noProof/>
            <w:webHidden/>
          </w:rPr>
          <w:fldChar w:fldCharType="begin"/>
        </w:r>
        <w:r>
          <w:rPr>
            <w:noProof/>
            <w:webHidden/>
          </w:rPr>
          <w:instrText xml:space="preserve"> PAGEREF _Toc158896932 \h </w:instrText>
        </w:r>
        <w:r>
          <w:rPr>
            <w:noProof/>
            <w:webHidden/>
          </w:rPr>
        </w:r>
        <w:r>
          <w:rPr>
            <w:noProof/>
            <w:webHidden/>
          </w:rPr>
          <w:fldChar w:fldCharType="separate"/>
        </w:r>
        <w:r>
          <w:rPr>
            <w:noProof/>
            <w:webHidden/>
          </w:rPr>
          <w:t>11</w:t>
        </w:r>
        <w:r>
          <w:rPr>
            <w:noProof/>
            <w:webHidden/>
          </w:rPr>
          <w:fldChar w:fldCharType="end"/>
        </w:r>
      </w:hyperlink>
    </w:p>
    <w:p w14:paraId="35D68282" w14:textId="24791F00"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33" w:history="1">
        <w:r w:rsidRPr="009764F2">
          <w:rPr>
            <w:rStyle w:val="Lienhypertexte"/>
            <w:noProof/>
          </w:rPr>
          <w:t>1.2.</w:t>
        </w:r>
        <w:r>
          <w:rPr>
            <w:rFonts w:eastAsiaTheme="minorEastAsia"/>
            <w:noProof/>
            <w:kern w:val="2"/>
            <w:lang w:eastAsia="fr-FR"/>
            <w14:ligatures w14:val="standardContextual"/>
          </w:rPr>
          <w:tab/>
        </w:r>
        <w:r w:rsidRPr="009764F2">
          <w:rPr>
            <w:rStyle w:val="Lienhypertexte"/>
            <w:noProof/>
          </w:rPr>
          <w:t>Méthode utiliser</w:t>
        </w:r>
        <w:r>
          <w:rPr>
            <w:noProof/>
            <w:webHidden/>
          </w:rPr>
          <w:tab/>
        </w:r>
        <w:r>
          <w:rPr>
            <w:noProof/>
            <w:webHidden/>
          </w:rPr>
          <w:fldChar w:fldCharType="begin"/>
        </w:r>
        <w:r>
          <w:rPr>
            <w:noProof/>
            <w:webHidden/>
          </w:rPr>
          <w:instrText xml:space="preserve"> PAGEREF _Toc158896933 \h </w:instrText>
        </w:r>
        <w:r>
          <w:rPr>
            <w:noProof/>
            <w:webHidden/>
          </w:rPr>
        </w:r>
        <w:r>
          <w:rPr>
            <w:noProof/>
            <w:webHidden/>
          </w:rPr>
          <w:fldChar w:fldCharType="separate"/>
        </w:r>
        <w:r>
          <w:rPr>
            <w:noProof/>
            <w:webHidden/>
          </w:rPr>
          <w:t>11</w:t>
        </w:r>
        <w:r>
          <w:rPr>
            <w:noProof/>
            <w:webHidden/>
          </w:rPr>
          <w:fldChar w:fldCharType="end"/>
        </w:r>
      </w:hyperlink>
    </w:p>
    <w:p w14:paraId="01599152" w14:textId="340E2A69"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34" w:history="1">
        <w:r w:rsidRPr="009764F2">
          <w:rPr>
            <w:rStyle w:val="Lienhypertexte"/>
            <w:noProof/>
          </w:rPr>
          <w:t>1.3.</w:t>
        </w:r>
        <w:r>
          <w:rPr>
            <w:rFonts w:eastAsiaTheme="minorEastAsia"/>
            <w:noProof/>
            <w:kern w:val="2"/>
            <w:lang w:eastAsia="fr-FR"/>
            <w14:ligatures w14:val="standardContextual"/>
          </w:rPr>
          <w:tab/>
        </w:r>
        <w:r w:rsidRPr="009764F2">
          <w:rPr>
            <w:rStyle w:val="Lienhypertexte"/>
            <w:noProof/>
          </w:rPr>
          <w:t>Modèle du code pour les Tus</w:t>
        </w:r>
        <w:r>
          <w:rPr>
            <w:noProof/>
            <w:webHidden/>
          </w:rPr>
          <w:tab/>
        </w:r>
        <w:r>
          <w:rPr>
            <w:noProof/>
            <w:webHidden/>
          </w:rPr>
          <w:fldChar w:fldCharType="begin"/>
        </w:r>
        <w:r>
          <w:rPr>
            <w:noProof/>
            <w:webHidden/>
          </w:rPr>
          <w:instrText xml:space="preserve"> PAGEREF _Toc158896934 \h </w:instrText>
        </w:r>
        <w:r>
          <w:rPr>
            <w:noProof/>
            <w:webHidden/>
          </w:rPr>
        </w:r>
        <w:r>
          <w:rPr>
            <w:noProof/>
            <w:webHidden/>
          </w:rPr>
          <w:fldChar w:fldCharType="separate"/>
        </w:r>
        <w:r>
          <w:rPr>
            <w:noProof/>
            <w:webHidden/>
          </w:rPr>
          <w:t>11</w:t>
        </w:r>
        <w:r>
          <w:rPr>
            <w:noProof/>
            <w:webHidden/>
          </w:rPr>
          <w:fldChar w:fldCharType="end"/>
        </w:r>
      </w:hyperlink>
    </w:p>
    <w:p w14:paraId="6428986E" w14:textId="34B2D55A"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35" w:history="1">
        <w:r w:rsidRPr="009764F2">
          <w:rPr>
            <w:rStyle w:val="Lienhypertexte"/>
            <w:noProof/>
          </w:rPr>
          <w:t>1.4.</w:t>
        </w:r>
        <w:r>
          <w:rPr>
            <w:rFonts w:eastAsiaTheme="minorEastAsia"/>
            <w:noProof/>
            <w:kern w:val="2"/>
            <w:lang w:eastAsia="fr-FR"/>
            <w14:ligatures w14:val="standardContextual"/>
          </w:rPr>
          <w:tab/>
        </w:r>
        <w:r w:rsidRPr="009764F2">
          <w:rPr>
            <w:rStyle w:val="Lienhypertexte"/>
            <w:noProof/>
          </w:rPr>
          <w:t>Explications des Fonctions</w:t>
        </w:r>
        <w:r>
          <w:rPr>
            <w:noProof/>
            <w:webHidden/>
          </w:rPr>
          <w:tab/>
        </w:r>
        <w:r>
          <w:rPr>
            <w:noProof/>
            <w:webHidden/>
          </w:rPr>
          <w:fldChar w:fldCharType="begin"/>
        </w:r>
        <w:r>
          <w:rPr>
            <w:noProof/>
            <w:webHidden/>
          </w:rPr>
          <w:instrText xml:space="preserve"> PAGEREF _Toc158896935 \h </w:instrText>
        </w:r>
        <w:r>
          <w:rPr>
            <w:noProof/>
            <w:webHidden/>
          </w:rPr>
        </w:r>
        <w:r>
          <w:rPr>
            <w:noProof/>
            <w:webHidden/>
          </w:rPr>
          <w:fldChar w:fldCharType="separate"/>
        </w:r>
        <w:r>
          <w:rPr>
            <w:noProof/>
            <w:webHidden/>
          </w:rPr>
          <w:t>11</w:t>
        </w:r>
        <w:r>
          <w:rPr>
            <w:noProof/>
            <w:webHidden/>
          </w:rPr>
          <w:fldChar w:fldCharType="end"/>
        </w:r>
      </w:hyperlink>
    </w:p>
    <w:p w14:paraId="046CA329" w14:textId="35798583" w:rsidR="0016624E" w:rsidRDefault="0016624E">
      <w:pPr>
        <w:pStyle w:val="TM3"/>
        <w:tabs>
          <w:tab w:val="left" w:pos="880"/>
          <w:tab w:val="right" w:leader="dot" w:pos="9062"/>
        </w:tabs>
        <w:rPr>
          <w:rFonts w:eastAsiaTheme="minorEastAsia"/>
          <w:noProof/>
          <w:kern w:val="2"/>
          <w:lang w:eastAsia="fr-FR"/>
          <w14:ligatures w14:val="standardContextual"/>
        </w:rPr>
      </w:pPr>
      <w:hyperlink w:anchor="_Toc158896936" w:history="1">
        <w:r w:rsidRPr="009764F2">
          <w:rPr>
            <w:rStyle w:val="Lienhypertexte"/>
            <w:noProof/>
          </w:rPr>
          <w:t>V.</w:t>
        </w:r>
        <w:r>
          <w:rPr>
            <w:rFonts w:eastAsiaTheme="minorEastAsia"/>
            <w:noProof/>
            <w:kern w:val="2"/>
            <w:lang w:eastAsia="fr-FR"/>
            <w14:ligatures w14:val="standardContextual"/>
          </w:rPr>
          <w:tab/>
        </w:r>
        <w:r w:rsidRPr="009764F2">
          <w:rPr>
            <w:rStyle w:val="Lienhypertexte"/>
            <w:noProof/>
          </w:rPr>
          <w:t>Conclusion</w:t>
        </w:r>
        <w:r>
          <w:rPr>
            <w:noProof/>
            <w:webHidden/>
          </w:rPr>
          <w:tab/>
        </w:r>
        <w:r>
          <w:rPr>
            <w:noProof/>
            <w:webHidden/>
          </w:rPr>
          <w:fldChar w:fldCharType="begin"/>
        </w:r>
        <w:r>
          <w:rPr>
            <w:noProof/>
            <w:webHidden/>
          </w:rPr>
          <w:instrText xml:space="preserve"> PAGEREF _Toc158896936 \h </w:instrText>
        </w:r>
        <w:r>
          <w:rPr>
            <w:noProof/>
            <w:webHidden/>
          </w:rPr>
        </w:r>
        <w:r>
          <w:rPr>
            <w:noProof/>
            <w:webHidden/>
          </w:rPr>
          <w:fldChar w:fldCharType="separate"/>
        </w:r>
        <w:r>
          <w:rPr>
            <w:noProof/>
            <w:webHidden/>
          </w:rPr>
          <w:t>11</w:t>
        </w:r>
        <w:r>
          <w:rPr>
            <w:noProof/>
            <w:webHidden/>
          </w:rPr>
          <w:fldChar w:fldCharType="end"/>
        </w:r>
      </w:hyperlink>
    </w:p>
    <w:p w14:paraId="56BC09C0" w14:textId="55A65594" w:rsidR="0016624E" w:rsidRDefault="0016624E">
      <w:pPr>
        <w:pStyle w:val="TM3"/>
        <w:tabs>
          <w:tab w:val="left" w:pos="1100"/>
          <w:tab w:val="right" w:leader="dot" w:pos="9062"/>
        </w:tabs>
        <w:rPr>
          <w:rFonts w:eastAsiaTheme="minorEastAsia"/>
          <w:noProof/>
          <w:kern w:val="2"/>
          <w:lang w:eastAsia="fr-FR"/>
          <w14:ligatures w14:val="standardContextual"/>
        </w:rPr>
      </w:pPr>
      <w:hyperlink w:anchor="_Toc158896937" w:history="1">
        <w:r w:rsidRPr="009764F2">
          <w:rPr>
            <w:rStyle w:val="Lienhypertexte"/>
            <w:noProof/>
          </w:rPr>
          <w:t>VI.</w:t>
        </w:r>
        <w:r>
          <w:rPr>
            <w:rFonts w:eastAsiaTheme="minorEastAsia"/>
            <w:noProof/>
            <w:kern w:val="2"/>
            <w:lang w:eastAsia="fr-FR"/>
            <w14:ligatures w14:val="standardContextual"/>
          </w:rPr>
          <w:tab/>
        </w:r>
        <w:r w:rsidRPr="009764F2">
          <w:rPr>
            <w:rStyle w:val="Lienhypertexte"/>
            <w:noProof/>
          </w:rPr>
          <w:t>Remerciement</w:t>
        </w:r>
        <w:r>
          <w:rPr>
            <w:noProof/>
            <w:webHidden/>
          </w:rPr>
          <w:tab/>
        </w:r>
        <w:r>
          <w:rPr>
            <w:noProof/>
            <w:webHidden/>
          </w:rPr>
          <w:fldChar w:fldCharType="begin"/>
        </w:r>
        <w:r>
          <w:rPr>
            <w:noProof/>
            <w:webHidden/>
          </w:rPr>
          <w:instrText xml:space="preserve"> PAGEREF _Toc158896937 \h </w:instrText>
        </w:r>
        <w:r>
          <w:rPr>
            <w:noProof/>
            <w:webHidden/>
          </w:rPr>
        </w:r>
        <w:r>
          <w:rPr>
            <w:noProof/>
            <w:webHidden/>
          </w:rPr>
          <w:fldChar w:fldCharType="separate"/>
        </w:r>
        <w:r>
          <w:rPr>
            <w:noProof/>
            <w:webHidden/>
          </w:rPr>
          <w:t>11</w:t>
        </w:r>
        <w:r>
          <w:rPr>
            <w:noProof/>
            <w:webHidden/>
          </w:rPr>
          <w:fldChar w:fldCharType="end"/>
        </w:r>
      </w:hyperlink>
    </w:p>
    <w:p w14:paraId="06CEEAE3" w14:textId="1B78623F" w:rsidR="0016624E" w:rsidRDefault="0016624E">
      <w:pPr>
        <w:pStyle w:val="TM3"/>
        <w:tabs>
          <w:tab w:val="left" w:pos="1100"/>
          <w:tab w:val="right" w:leader="dot" w:pos="9062"/>
        </w:tabs>
        <w:rPr>
          <w:rFonts w:eastAsiaTheme="minorEastAsia"/>
          <w:noProof/>
          <w:kern w:val="2"/>
          <w:lang w:eastAsia="fr-FR"/>
          <w14:ligatures w14:val="standardContextual"/>
        </w:rPr>
      </w:pPr>
      <w:hyperlink w:anchor="_Toc158896938" w:history="1">
        <w:r w:rsidRPr="009764F2">
          <w:rPr>
            <w:rStyle w:val="Lienhypertexte"/>
            <w:noProof/>
          </w:rPr>
          <w:t>VII.</w:t>
        </w:r>
        <w:r>
          <w:rPr>
            <w:rFonts w:eastAsiaTheme="minorEastAsia"/>
            <w:noProof/>
            <w:kern w:val="2"/>
            <w:lang w:eastAsia="fr-FR"/>
            <w14:ligatures w14:val="standardContextual"/>
          </w:rPr>
          <w:tab/>
        </w:r>
        <w:r w:rsidRPr="009764F2">
          <w:rPr>
            <w:rStyle w:val="Lienhypertexte"/>
            <w:noProof/>
          </w:rPr>
          <w:t>Table d’illustration</w:t>
        </w:r>
        <w:r>
          <w:rPr>
            <w:noProof/>
            <w:webHidden/>
          </w:rPr>
          <w:tab/>
        </w:r>
        <w:r>
          <w:rPr>
            <w:noProof/>
            <w:webHidden/>
          </w:rPr>
          <w:fldChar w:fldCharType="begin"/>
        </w:r>
        <w:r>
          <w:rPr>
            <w:noProof/>
            <w:webHidden/>
          </w:rPr>
          <w:instrText xml:space="preserve"> PAGEREF _Toc158896938 \h </w:instrText>
        </w:r>
        <w:r>
          <w:rPr>
            <w:noProof/>
            <w:webHidden/>
          </w:rPr>
        </w:r>
        <w:r>
          <w:rPr>
            <w:noProof/>
            <w:webHidden/>
          </w:rPr>
          <w:fldChar w:fldCharType="separate"/>
        </w:r>
        <w:r>
          <w:rPr>
            <w:noProof/>
            <w:webHidden/>
          </w:rPr>
          <w:t>12</w:t>
        </w:r>
        <w:r>
          <w:rPr>
            <w:noProof/>
            <w:webHidden/>
          </w:rPr>
          <w:fldChar w:fldCharType="end"/>
        </w:r>
      </w:hyperlink>
    </w:p>
    <w:p w14:paraId="610CB8E4" w14:textId="4B15BBAA" w:rsidR="00432AB1" w:rsidRDefault="00000000" w:rsidP="001F5A6A">
      <w:pPr>
        <w:pStyle w:val="normal0"/>
        <w:rPr>
          <w:b/>
          <w:bCs/>
          <w:noProof/>
        </w:rPr>
      </w:pPr>
      <w:r>
        <w:rPr>
          <w:b/>
          <w:bCs/>
          <w:noProof/>
        </w:rPr>
        <w:fldChar w:fldCharType="end"/>
      </w:r>
    </w:p>
    <w:p w14:paraId="0EB1BE2A" w14:textId="77777777" w:rsidR="00432AB1" w:rsidRDefault="00432AB1">
      <w:pPr>
        <w:rPr>
          <w:rFonts w:ascii="Times New Roman" w:hAnsi="Times New Roman"/>
          <w:b/>
          <w:bCs/>
          <w:noProof/>
          <w:color w:val="000000" w:themeColor="text1"/>
          <w:sz w:val="24"/>
        </w:rPr>
      </w:pPr>
      <w:r>
        <w:rPr>
          <w:b/>
          <w:bCs/>
          <w:noProof/>
        </w:rPr>
        <w:br w:type="page"/>
      </w:r>
    </w:p>
    <w:p w14:paraId="16D74649" w14:textId="77777777" w:rsidR="00E12FFD" w:rsidRPr="00432AB1" w:rsidRDefault="00E12FFD" w:rsidP="001F5A6A">
      <w:pPr>
        <w:pStyle w:val="normal0"/>
        <w:rPr>
          <w:b/>
          <w:bCs/>
          <w:noProof/>
        </w:rPr>
      </w:pPr>
    </w:p>
    <w:p w14:paraId="79722F99" w14:textId="6C3CE97E" w:rsidR="00E12FFD" w:rsidRDefault="00E12FFD" w:rsidP="00E12FFD">
      <w:pPr>
        <w:pStyle w:val="1TITRE"/>
        <w:numPr>
          <w:ilvl w:val="0"/>
          <w:numId w:val="2"/>
        </w:numPr>
      </w:pPr>
      <w:bookmarkStart w:id="2" w:name="_Toc158896916"/>
      <w:r>
        <w:t>Contexte</w:t>
      </w:r>
      <w:bookmarkEnd w:id="2"/>
    </w:p>
    <w:p w14:paraId="67A79904" w14:textId="6E3665FB" w:rsidR="00E12FFD" w:rsidRDefault="00E12FFD" w:rsidP="00E12FFD">
      <w:pPr>
        <w:pStyle w:val="normal0"/>
        <w:ind w:firstLine="360"/>
      </w:pPr>
      <w:r>
        <w:t>Le programme Macro TUS a été réalisé durant mon stage de 2</w:t>
      </w:r>
      <w:r w:rsidRPr="00E12FFD">
        <w:rPr>
          <w:vertAlign w:val="superscript"/>
        </w:rPr>
        <w:t>ème</w:t>
      </w:r>
      <w:r>
        <w:t xml:space="preserve"> année en BTS SIO spécialité SLAM. Ce stage c’est déroulé dans l’entreprise FREGAT AERO, à la Voulte-sur-Rhône. Pour plus d’informations veuillez vous référer au document présentant l’entreprise</w:t>
      </w:r>
      <w:r w:rsidR="00C745BA">
        <w:t xml:space="preserve"> disponible sur le portefeuille de compétence</w:t>
      </w:r>
      <w:r>
        <w:t>.</w:t>
      </w:r>
    </w:p>
    <w:p w14:paraId="7D5D9C4F" w14:textId="4E13A8ED" w:rsidR="00E12FFD" w:rsidRDefault="00E12FFD" w:rsidP="00E12FFD">
      <w:pPr>
        <w:pStyle w:val="normal0"/>
        <w:ind w:firstLine="360"/>
      </w:pPr>
      <w:r>
        <w:t>Ce</w:t>
      </w:r>
      <w:r w:rsidR="00C745BA">
        <w:t xml:space="preserve"> sujet provient d’</w:t>
      </w:r>
      <w:r>
        <w:t>une demande d’une employée dans l’entreprise, Émilie Lagassy, qui travaille dans la partie Qualité Système Procédés et Sécurité, dans la métrologie. La métrologie est pour résumé la s</w:t>
      </w:r>
      <w:r w:rsidRPr="00E12FFD">
        <w:t>cience des mesures.</w:t>
      </w:r>
    </w:p>
    <w:p w14:paraId="68153C75" w14:textId="662BD1B2" w:rsidR="00E12FFD" w:rsidRDefault="00E12FFD" w:rsidP="00E12FFD">
      <w:pPr>
        <w:pStyle w:val="normal0"/>
        <w:ind w:firstLine="360"/>
      </w:pPr>
      <w:r>
        <w:t xml:space="preserve">Le travail qui </w:t>
      </w:r>
      <w:r w:rsidR="003027C3">
        <w:t>m’a été</w:t>
      </w:r>
      <w:r>
        <w:t xml:space="preserve"> demander était de faire une macro </w:t>
      </w:r>
      <w:r w:rsidR="003027C3">
        <w:t>VBA</w:t>
      </w:r>
      <w:r>
        <w:t xml:space="preserve"> pour faciliter le travail d’Émilie et lui faire gagner du temps pour qu’elle en investisse sur d’autre domaine.</w:t>
      </w:r>
    </w:p>
    <w:p w14:paraId="62714C9D" w14:textId="6A859FF2" w:rsidR="00E12FFD" w:rsidRDefault="00E12FFD" w:rsidP="00E12FFD">
      <w:pPr>
        <w:pStyle w:val="normal0"/>
        <w:ind w:firstLine="360"/>
      </w:pPr>
      <w:r>
        <w:t>Son travail le plus récurrent est de vérifié la conformité des températures dans les machines, et l’</w:t>
      </w:r>
      <w:r w:rsidR="003027C3">
        <w:t>homogénéité</w:t>
      </w:r>
      <w:r>
        <w:t xml:space="preserve"> dans celles-ci, c’est </w:t>
      </w:r>
      <w:r w:rsidR="00C745BA">
        <w:t xml:space="preserve">ce </w:t>
      </w:r>
      <w:r>
        <w:t>qu</w:t>
      </w:r>
      <w:r w:rsidR="003027C3">
        <w:t>’on</w:t>
      </w:r>
      <w:r>
        <w:t xml:space="preserve"> appelle les TUS (</w:t>
      </w:r>
      <w:r w:rsidR="003027C3" w:rsidRPr="003027C3">
        <w:t>Homogénéité de température dans l‘espace utile</w:t>
      </w:r>
      <w:r w:rsidR="003027C3">
        <w:t>).</w:t>
      </w:r>
    </w:p>
    <w:p w14:paraId="664D4EA6" w14:textId="0F02E52B" w:rsidR="004F67EF" w:rsidRDefault="005E5A74" w:rsidP="004F67EF">
      <w:pPr>
        <w:pStyle w:val="normal0"/>
        <w:ind w:firstLine="360"/>
      </w:pPr>
      <w:r>
        <w:rPr>
          <w:noProof/>
        </w:rPr>
        <mc:AlternateContent>
          <mc:Choice Requires="wpg">
            <w:drawing>
              <wp:anchor distT="0" distB="0" distL="114300" distR="114300" simplePos="0" relativeHeight="251661312" behindDoc="0" locked="0" layoutInCell="1" allowOverlap="1" wp14:anchorId="5318DF6D" wp14:editId="34483BE8">
                <wp:simplePos x="0" y="0"/>
                <wp:positionH relativeFrom="margin">
                  <wp:align>right</wp:align>
                </wp:positionH>
                <wp:positionV relativeFrom="paragraph">
                  <wp:posOffset>1061720</wp:posOffset>
                </wp:positionV>
                <wp:extent cx="5753100" cy="2771775"/>
                <wp:effectExtent l="0" t="0" r="0" b="9525"/>
                <wp:wrapSquare wrapText="bothSides"/>
                <wp:docPr id="1387485878" name="Groupe 4"/>
                <wp:cNvGraphicFramePr/>
                <a:graphic xmlns:a="http://schemas.openxmlformats.org/drawingml/2006/main">
                  <a:graphicData uri="http://schemas.microsoft.com/office/word/2010/wordprocessingGroup">
                    <wpg:wgp>
                      <wpg:cNvGrpSpPr/>
                      <wpg:grpSpPr>
                        <a:xfrm>
                          <a:off x="0" y="0"/>
                          <a:ext cx="5753100" cy="2771775"/>
                          <a:chOff x="0" y="0"/>
                          <a:chExt cx="5753100" cy="2771775"/>
                        </a:xfrm>
                      </wpg:grpSpPr>
                      <wpg:grpSp>
                        <wpg:cNvPr id="714386283" name="Groupe 3"/>
                        <wpg:cNvGrpSpPr/>
                        <wpg:grpSpPr>
                          <a:xfrm>
                            <a:off x="0" y="0"/>
                            <a:ext cx="5753100" cy="2257425"/>
                            <a:chOff x="0" y="0"/>
                            <a:chExt cx="5753100" cy="2257425"/>
                          </a:xfrm>
                        </wpg:grpSpPr>
                        <pic:pic xmlns:pic="http://schemas.openxmlformats.org/drawingml/2006/picture">
                          <pic:nvPicPr>
                            <pic:cNvPr id="1195891337" name="Imag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228975" y="152400"/>
                              <a:ext cx="2524125" cy="2105025"/>
                            </a:xfrm>
                            <a:prstGeom prst="rect">
                              <a:avLst/>
                            </a:prstGeom>
                            <a:noFill/>
                            <a:ln>
                              <a:noFill/>
                            </a:ln>
                          </pic:spPr>
                        </pic:pic>
                        <pic:pic xmlns:pic="http://schemas.openxmlformats.org/drawingml/2006/picture">
                          <pic:nvPicPr>
                            <pic:cNvPr id="985695345" name="Image 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5780" cy="2162175"/>
                            </a:xfrm>
                            <a:prstGeom prst="rect">
                              <a:avLst/>
                            </a:prstGeom>
                            <a:noFill/>
                            <a:ln>
                              <a:noFill/>
                            </a:ln>
                          </pic:spPr>
                        </pic:pic>
                      </wpg:grpSp>
                      <wps:wsp>
                        <wps:cNvPr id="1918578378" name="Zone de texte 1"/>
                        <wps:cNvSpPr txBox="1"/>
                        <wps:spPr>
                          <a:xfrm>
                            <a:off x="0" y="2505075"/>
                            <a:ext cx="5753100" cy="266700"/>
                          </a:xfrm>
                          <a:prstGeom prst="rect">
                            <a:avLst/>
                          </a:prstGeom>
                          <a:solidFill>
                            <a:prstClr val="white"/>
                          </a:solidFill>
                          <a:ln>
                            <a:noFill/>
                          </a:ln>
                        </wps:spPr>
                        <wps:txbx>
                          <w:txbxContent>
                            <w:p w14:paraId="10B05FBA" w14:textId="067E6CB8" w:rsidR="00C13508" w:rsidRPr="00851CF1" w:rsidRDefault="00C13508" w:rsidP="00C13508">
                              <w:pPr>
                                <w:pStyle w:val="Lgende"/>
                                <w:jc w:val="center"/>
                                <w:rPr>
                                  <w:rFonts w:ascii="Times New Roman" w:hAnsi="Times New Roman"/>
                                  <w:noProof/>
                                  <w:color w:val="000000" w:themeColor="text1"/>
                                  <w:sz w:val="24"/>
                                </w:rPr>
                              </w:pPr>
                              <w:bookmarkStart w:id="3" w:name="_Toc158887805"/>
                              <w:r>
                                <w:t xml:space="preserve">Figure </w:t>
                              </w:r>
                              <w:r>
                                <w:fldChar w:fldCharType="begin"/>
                              </w:r>
                              <w:r>
                                <w:instrText xml:space="preserve"> SEQ Figure \* ARABIC </w:instrText>
                              </w:r>
                              <w:r>
                                <w:fldChar w:fldCharType="separate"/>
                              </w:r>
                              <w:r w:rsidR="00CC0F12">
                                <w:rPr>
                                  <w:noProof/>
                                </w:rPr>
                                <w:t>1</w:t>
                              </w:r>
                              <w:r>
                                <w:fldChar w:fldCharType="end"/>
                              </w:r>
                              <w:r>
                                <w:t xml:space="preserve"> : Image d'un enregistreur</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8DF6D" id="Groupe 4" o:spid="_x0000_s1026" style="position:absolute;left:0;text-align:left;margin-left:401.8pt;margin-top:83.6pt;width:453pt;height:218.25pt;z-index:251661312;mso-position-horizontal:right;mso-position-horizontal-relative:margin" coordsize="57531,277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">
                <v:group id="Groupe 3" o:spid="_x0000_s1027" style="position:absolute;width:57531;height:22574" coordsize="57531,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left:32289;top:1524;width:25242;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">
                    <v:imagedata r:id="rId10" o:title=""/>
                  </v:shape>
                  <v:shape id="Image 2" o:spid="_x0000_s1029" type="#_x0000_t75" style="position:absolute;width:3065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">
                    <v:imagedata r:id="rId11" o:title=""/>
                  </v:shape>
                </v:group>
                <v:shapetype id="_x0000_t202" coordsize="21600,21600" o:spt="202" path="m,l,21600r21600,l21600,xe">
                  <v:stroke joinstyle="miter"/>
                  <v:path gradientshapeok="t" o:connecttype="rect"/>
                </v:shapetype>
                <v:shape id="Zone de texte 1" o:spid="_x0000_s1030" type="#_x0000_t202" style="position:absolute;top:25050;width:575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" stroked="f">
                  <v:textbox style="mso-fit-shape-to-text:t" inset="0,0,0,0">
                    <w:txbxContent>
                      <w:p w14:paraId="10B05FBA" w14:textId="067E6CB8" w:rsidR="00C13508" w:rsidRPr="00851CF1" w:rsidRDefault="00C13508" w:rsidP="00C13508">
                        <w:pPr>
                          <w:pStyle w:val="Lgende"/>
                          <w:jc w:val="center"/>
                          <w:rPr>
                            <w:rFonts w:ascii="Times New Roman" w:hAnsi="Times New Roman"/>
                            <w:noProof/>
                            <w:color w:val="000000" w:themeColor="text1"/>
                            <w:sz w:val="24"/>
                          </w:rPr>
                        </w:pPr>
                        <w:bookmarkStart w:id="4" w:name="_Toc158887805"/>
                        <w:r>
                          <w:t xml:space="preserve">Figure </w:t>
                        </w:r>
                        <w:r>
                          <w:fldChar w:fldCharType="begin"/>
                        </w:r>
                        <w:r>
                          <w:instrText xml:space="preserve"> SEQ Figure \* ARABIC </w:instrText>
                        </w:r>
                        <w:r>
                          <w:fldChar w:fldCharType="separate"/>
                        </w:r>
                        <w:r w:rsidR="00CC0F12">
                          <w:rPr>
                            <w:noProof/>
                          </w:rPr>
                          <w:t>1</w:t>
                        </w:r>
                        <w:r>
                          <w:fldChar w:fldCharType="end"/>
                        </w:r>
                        <w:r>
                          <w:t xml:space="preserve"> : Image d'un enregistreur</w:t>
                        </w:r>
                        <w:bookmarkEnd w:id="4"/>
                      </w:p>
                    </w:txbxContent>
                  </v:textbox>
                </v:shape>
                <w10:wrap type="square" anchorx="margin"/>
              </v:group>
            </w:pict>
          </mc:Fallback>
        </mc:AlternateContent>
      </w:r>
      <w:r w:rsidR="004F67EF">
        <w:t>Ce</w:t>
      </w:r>
      <w:r w:rsidR="003027C3">
        <w:t xml:space="preserve"> travail exige de vérifier que les températures dans un espace données soit homogène et pour cella elle utilise des sondes</w:t>
      </w:r>
      <w:r w:rsidR="00C745BA">
        <w:t>,</w:t>
      </w:r>
      <w:r w:rsidR="003027C3">
        <w:t xml:space="preserve"> qu’elle dispose </w:t>
      </w:r>
      <w:r w:rsidR="00C745BA">
        <w:t>sur des positions préalablement défini</w:t>
      </w:r>
      <w:r w:rsidR="003027C3">
        <w:t xml:space="preserve"> pour ressortir la température </w:t>
      </w:r>
      <w:r w:rsidR="00C745BA">
        <w:t>de</w:t>
      </w:r>
      <w:r w:rsidR="003027C3">
        <w:t xml:space="preserve"> plusieurs points dans l’espace. Puis elle connecte les sondes sur des </w:t>
      </w:r>
      <w:r w:rsidR="00C13508">
        <w:t>voies d’un</w:t>
      </w:r>
      <w:r w:rsidR="003027C3">
        <w:t xml:space="preserve"> enregistreur pour que celui-ci retourne sur le réseau un fichier « Group-1~ » qui </w:t>
      </w:r>
      <w:r w:rsidR="00C745BA">
        <w:t>contient</w:t>
      </w:r>
      <w:r w:rsidR="003027C3">
        <w:t xml:space="preserve"> toutes les données enregistrées.</w:t>
      </w:r>
    </w:p>
    <w:p w14:paraId="31EF0830" w14:textId="4ECCB9C2" w:rsidR="005E5A74" w:rsidRDefault="005E5A74">
      <w:r>
        <w:tab/>
        <w:t>Émilie va ensuite devoir traiter toutes les données pour en faire un rapport et dire si la TUS est conforme ou non conforme, donc si la machine n’est pas conforme alors cela signifie qu’il y’a une zone dans l’espace qui ne correspond pas aux exigences donc la production est mise à l’arrêt jusqu’à la fixation du problème. Elle n’a pas le droit a l’erreur car si elle affirme que la machine est conforme est que ce n’est pas le cas alors il y’a un risque de dégradation des pièces mises à l’intérieures et l’entreprises pourrait prendre du retard et perdre un client.</w:t>
      </w:r>
    </w:p>
    <w:p w14:paraId="10FB57F1" w14:textId="0BCE492D" w:rsidR="005E5A74" w:rsidRDefault="005E5A74">
      <w:r>
        <w:tab/>
        <w:t>Donc ce travail rigoureux et répétitif</w:t>
      </w:r>
      <w:r w:rsidR="0099355F">
        <w:t xml:space="preserve"> peut être fait par une machine pour écarter le doute de l’erreur humaine, c’est le travail que j’ai produit.</w:t>
      </w:r>
    </w:p>
    <w:p w14:paraId="09B26B16" w14:textId="744320BD" w:rsidR="005E5A74" w:rsidRDefault="00D76A57" w:rsidP="00D76A57">
      <w:pPr>
        <w:pStyle w:val="1TITRE"/>
        <w:numPr>
          <w:ilvl w:val="0"/>
          <w:numId w:val="2"/>
        </w:numPr>
      </w:pPr>
      <w:bookmarkStart w:id="5" w:name="_Toc158896917"/>
      <w:r>
        <w:lastRenderedPageBreak/>
        <w:t>Définition</w:t>
      </w:r>
      <w:bookmarkEnd w:id="5"/>
    </w:p>
    <w:p w14:paraId="4FEDB9D8" w14:textId="45ECD6F8" w:rsidR="00D76A57" w:rsidRDefault="00D76A57" w:rsidP="00D76A57">
      <w:pPr>
        <w:pStyle w:val="normal0"/>
      </w:pPr>
      <w:r>
        <w:t>Voici la partie des définitions des thermes que nous allons souvent employer et qui est donc nécessaire de connaître.</w:t>
      </w:r>
    </w:p>
    <w:p w14:paraId="33209498" w14:textId="06439D4F" w:rsidR="00D76A57" w:rsidRDefault="00D76A57" w:rsidP="00D76A57">
      <w:pPr>
        <w:pStyle w:val="normal0"/>
      </w:pPr>
      <w:r w:rsidRPr="0069763D">
        <w:rPr>
          <w:color w:val="FF0000"/>
        </w:rPr>
        <w:t>TUS </w:t>
      </w:r>
      <w:r>
        <w:t xml:space="preserve">: </w:t>
      </w:r>
      <w:r w:rsidR="0069763D">
        <w:t>Vérification visant à retourner si l’h</w:t>
      </w:r>
      <w:r w:rsidR="0069763D" w:rsidRPr="0069763D">
        <w:t>omogénéité de température dans l‘espace utile</w:t>
      </w:r>
      <w:r w:rsidR="0069763D">
        <w:t xml:space="preserve"> est conforme</w:t>
      </w:r>
    </w:p>
    <w:p w14:paraId="0E8AA1B5" w14:textId="5AB6AA9F" w:rsidR="0069763D" w:rsidRDefault="0069763D" w:rsidP="00D76A57">
      <w:pPr>
        <w:pStyle w:val="normal0"/>
      </w:pPr>
      <w:r w:rsidRPr="0069763D">
        <w:rPr>
          <w:color w:val="FF0000"/>
        </w:rPr>
        <w:t>SAT</w:t>
      </w:r>
      <w:r w:rsidR="008239D1">
        <w:rPr>
          <w:color w:val="FF0000"/>
        </w:rPr>
        <w:t>/Vérif périodique</w:t>
      </w:r>
      <w:r w:rsidRPr="0069763D">
        <w:rPr>
          <w:color w:val="FF0000"/>
        </w:rPr>
        <w:t> </w:t>
      </w:r>
      <w:r>
        <w:t xml:space="preserve">: </w:t>
      </w:r>
      <w:r w:rsidRPr="0069763D">
        <w:t>Contrôles de la précision de lecture</w:t>
      </w:r>
      <w:r>
        <w:t xml:space="preserve">, en d’autre therme cette vérification vise </w:t>
      </w:r>
      <w:r w:rsidR="008239D1">
        <w:t>à</w:t>
      </w:r>
      <w:r>
        <w:t xml:space="preserve"> ressortir où est le point froid, le point chaud, et le point de régulation de l’espace en informant préalablement leurs positions et vérifiées si sur la lecture de données s’ils sont sur cette position.</w:t>
      </w:r>
      <w:r w:rsidR="008239D1">
        <w:t xml:space="preserve"> </w:t>
      </w:r>
    </w:p>
    <w:p w14:paraId="74FE0B9A" w14:textId="17B3E427" w:rsidR="0069763D" w:rsidRDefault="0069763D" w:rsidP="00D76A57">
      <w:pPr>
        <w:pStyle w:val="normal0"/>
      </w:pPr>
      <w:r w:rsidRPr="0069763D">
        <w:rPr>
          <w:color w:val="FF0000"/>
        </w:rPr>
        <w:t>Consigne </w:t>
      </w:r>
      <w:r>
        <w:t>: La consigne est la température demandée dans l’espace, celle-ci peux allez de 1 consigne a 3 en général, par exemple 65°c pour une TUS, mais pour une autre TUS la consigne doit varier et allez de 65°C puis allez a 100°C puis allez à 150°C sous forme de palier.</w:t>
      </w:r>
    </w:p>
    <w:p w14:paraId="6DC56DE8" w14:textId="6B4463C3" w:rsidR="005E5A74" w:rsidRDefault="0069763D" w:rsidP="0069763D">
      <w:pPr>
        <w:pStyle w:val="normal0"/>
      </w:pPr>
      <w:r w:rsidRPr="0069763D">
        <w:rPr>
          <w:color w:val="FF0000"/>
        </w:rPr>
        <w:t>Tolérance </w:t>
      </w:r>
      <w:r>
        <w:t>: La tolérance est une marge que prend le contrôleur, car il est compliqué pour un four d’avoir une même température constante, celle-ci monte et descend constamment pour se stabiliser.</w:t>
      </w:r>
    </w:p>
    <w:p w14:paraId="405A9A85" w14:textId="7D1D2051" w:rsidR="00851B40" w:rsidRDefault="00DE43C6" w:rsidP="0069763D">
      <w:pPr>
        <w:pStyle w:val="normal0"/>
      </w:pPr>
      <w:r w:rsidRPr="00DA4E00">
        <w:rPr>
          <w:color w:val="FF0000"/>
        </w:rPr>
        <w:t>Sondes </w:t>
      </w:r>
      <w:r>
        <w:t>: Les sondes sont des capteurs qui sont disposées dans un espace afin d’obtenir la température dans tout l’espace.</w:t>
      </w:r>
    </w:p>
    <w:p w14:paraId="4C529983" w14:textId="0A9C052B" w:rsidR="00DE43C6" w:rsidRDefault="00DE43C6" w:rsidP="0069763D">
      <w:pPr>
        <w:pStyle w:val="normal0"/>
      </w:pPr>
      <w:r w:rsidRPr="00DA4E00">
        <w:rPr>
          <w:color w:val="FF0000"/>
        </w:rPr>
        <w:t>Connecteur </w:t>
      </w:r>
      <w:r>
        <w:t>: Les connecteurs/Voies sont les entrées sur l’enregistreur ou sont connectées les sondes pour transmettre les températures enregistrées.</w:t>
      </w:r>
    </w:p>
    <w:p w14:paraId="0993F929" w14:textId="6EB4C363" w:rsidR="00DE43C6" w:rsidRDefault="00DE43C6" w:rsidP="0069763D">
      <w:pPr>
        <w:pStyle w:val="normal0"/>
      </w:pPr>
      <w:r w:rsidRPr="00DA4E00">
        <w:rPr>
          <w:color w:val="FF0000"/>
        </w:rPr>
        <w:t>PV </w:t>
      </w:r>
      <w:r>
        <w:t>:</w:t>
      </w:r>
      <w:r w:rsidR="008239D1">
        <w:t xml:space="preserve"> le PV ou rapport d’</w:t>
      </w:r>
      <w:r w:rsidR="00DA4E00">
        <w:t>homogénéité</w:t>
      </w:r>
      <w:r w:rsidR="008239D1">
        <w:t xml:space="preserve"> est le rapport a la fin de la TUS qui retourne </w:t>
      </w:r>
      <w:r w:rsidR="00DA4E00">
        <w:t>la conformité ou la non-conformité.</w:t>
      </w:r>
      <w:r w:rsidR="0088624D">
        <w:t xml:space="preserve"> C’est le document sur lequel on s’appuie pour prouver la conformité.</w:t>
      </w:r>
    </w:p>
    <w:p w14:paraId="7259A20E" w14:textId="2E117B41" w:rsidR="0088624D" w:rsidRDefault="00CD5FDD" w:rsidP="0069763D">
      <w:pPr>
        <w:pStyle w:val="normal0"/>
      </w:pPr>
      <w:r w:rsidRPr="00CD5FDD">
        <w:rPr>
          <w:color w:val="FF0000"/>
        </w:rPr>
        <w:t>VBA </w:t>
      </w:r>
      <w:r>
        <w:t xml:space="preserve">: </w:t>
      </w:r>
      <w:r w:rsidRPr="00CD5FDD">
        <w:t>VBA (Visual Basic for Applications) désigne un langage de programmation utilisé pour créer et personnaliser des applications sur le système d'exploitation Windows. Il s'agit d'un add-on à VB (Visual Basic), le langage de programmation de Microsoft pour la création d’applications.</w:t>
      </w:r>
    </w:p>
    <w:p w14:paraId="5EBD25E9" w14:textId="54518C89" w:rsidR="006817ED" w:rsidRDefault="006817ED" w:rsidP="006817ED">
      <w:pPr>
        <w:pStyle w:val="normal0"/>
      </w:pPr>
      <w:r w:rsidRPr="006817ED">
        <w:rPr>
          <w:color w:val="FF0000"/>
        </w:rPr>
        <w:t>LVT </w:t>
      </w:r>
      <w:r>
        <w:t>: Site de la Voulte-sur-Rhône</w:t>
      </w:r>
    </w:p>
    <w:p w14:paraId="0EAFC516" w14:textId="678AEC5B" w:rsidR="004F67EF" w:rsidRDefault="006817ED" w:rsidP="006817ED">
      <w:pPr>
        <w:pStyle w:val="normal0"/>
      </w:pPr>
      <w:r w:rsidRPr="006817ED">
        <w:rPr>
          <w:color w:val="FF0000"/>
        </w:rPr>
        <w:t>BCH </w:t>
      </w:r>
      <w:r>
        <w:t>: Site de Beauchastel</w:t>
      </w:r>
      <w:r w:rsidR="004F67EF">
        <w:br w:type="page"/>
      </w:r>
    </w:p>
    <w:p w14:paraId="543AE19E" w14:textId="1376DA7D" w:rsidR="006F73D0" w:rsidRDefault="00F44612" w:rsidP="006F73D0">
      <w:pPr>
        <w:pStyle w:val="1TITRE"/>
        <w:numPr>
          <w:ilvl w:val="0"/>
          <w:numId w:val="2"/>
        </w:numPr>
      </w:pPr>
      <w:bookmarkStart w:id="6" w:name="_Toc158896918"/>
      <w:r>
        <w:lastRenderedPageBreak/>
        <w:t xml:space="preserve">Explication de l’ensemble </w:t>
      </w:r>
      <w:r w:rsidR="006F73D0">
        <w:t>de la Macro</w:t>
      </w:r>
      <w:r>
        <w:t xml:space="preserve"> (</w:t>
      </w:r>
      <w:r w:rsidR="00616B13">
        <w:t>préprod</w:t>
      </w:r>
      <w:r>
        <w:t>)</w:t>
      </w:r>
      <w:bookmarkEnd w:id="6"/>
    </w:p>
    <w:p w14:paraId="545B8859" w14:textId="5E9FAA65" w:rsidR="006F73D0" w:rsidRDefault="006F73D0" w:rsidP="006F73D0">
      <w:pPr>
        <w:pStyle w:val="normal0"/>
      </w:pPr>
      <w:r>
        <w:t>Voici la partie de la documentation ou nous allons voir ce que nous attendons de la macro exactement, donc l’analyse pré-réalisation</w:t>
      </w:r>
    </w:p>
    <w:p w14:paraId="1DB4B787" w14:textId="77777777" w:rsidR="006F73D0" w:rsidRDefault="006F73D0" w:rsidP="006F73D0">
      <w:pPr>
        <w:pStyle w:val="normal0"/>
      </w:pPr>
    </w:p>
    <w:p w14:paraId="51AFD628" w14:textId="2D05DF34" w:rsidR="006F73D0" w:rsidRDefault="006F73D0" w:rsidP="006F73D0">
      <w:pPr>
        <w:pStyle w:val="11TITRE"/>
        <w:numPr>
          <w:ilvl w:val="1"/>
          <w:numId w:val="5"/>
        </w:numPr>
      </w:pPr>
      <w:bookmarkStart w:id="7" w:name="_Toc158896919"/>
      <w:r>
        <w:t>Rencontre avec le demandeur</w:t>
      </w:r>
      <w:bookmarkEnd w:id="7"/>
    </w:p>
    <w:p w14:paraId="0FD85E49" w14:textId="53EB8B0E" w:rsidR="006F73D0" w:rsidRDefault="006F73D0" w:rsidP="006F73D0">
      <w:pPr>
        <w:pStyle w:val="normal0"/>
        <w:ind w:firstLine="708"/>
      </w:pPr>
      <w:r>
        <w:t xml:space="preserve">Lorsque l’on ma attribuer ce projet je suis allez directement </w:t>
      </w:r>
      <w:proofErr w:type="gramStart"/>
      <w:r>
        <w:t>a</w:t>
      </w:r>
      <w:proofErr w:type="gramEnd"/>
      <w:r>
        <w:t xml:space="preserve"> la rencontre d’Émilie pour lui demander les informations essentielles pour la macro VBA. Elle m’a immédiatement proposé une démo de ce qu’elle fait et j’ai pu comprendre l’importance de la macro que je devais réaliser. Elle ma énoncé les attentes, les suggestions, les ajustements.</w:t>
      </w:r>
    </w:p>
    <w:p w14:paraId="27BAEF95" w14:textId="1E02CCC3" w:rsidR="006F73D0" w:rsidRDefault="006F73D0" w:rsidP="006F73D0">
      <w:pPr>
        <w:pStyle w:val="normal0"/>
        <w:ind w:firstLine="708"/>
      </w:pPr>
      <w:r>
        <w:t>Puis nous sommes allez sur le terrain directement, car elle ma montré chaque machine sur lequel elle fait des TUS pour que je puisse comprendre pourquoi je le faisais et me faire une idée dans la réalité du processus des TUS.</w:t>
      </w:r>
    </w:p>
    <w:p w14:paraId="540257B7" w14:textId="77777777" w:rsidR="006817ED" w:rsidRDefault="00432AB1" w:rsidP="006817ED">
      <w:pPr>
        <w:pStyle w:val="11TITRE"/>
        <w:numPr>
          <w:ilvl w:val="1"/>
          <w:numId w:val="5"/>
        </w:numPr>
      </w:pPr>
      <w:bookmarkStart w:id="8" w:name="_Toc158896920"/>
      <w:r>
        <w:t>Présentation de chaque machine pour les TUS</w:t>
      </w:r>
      <w:bookmarkEnd w:id="8"/>
    </w:p>
    <w:p w14:paraId="6729C0BA" w14:textId="49167D4E" w:rsidR="00EA18FC" w:rsidRDefault="00EA18FC" w:rsidP="00EA18FC">
      <w:pPr>
        <w:pStyle w:val="normal0"/>
      </w:pPr>
      <w:r>
        <w:t>Nous allons désormais voir chaque machine sur lequel porte une TUS</w:t>
      </w:r>
    </w:p>
    <w:p w14:paraId="563FE478" w14:textId="77777777" w:rsidR="00EA18FC" w:rsidRDefault="00EA18FC" w:rsidP="00EA18FC">
      <w:pPr>
        <w:pStyle w:val="normal0"/>
      </w:pPr>
    </w:p>
    <w:p w14:paraId="11B6C3FA" w14:textId="469017BA" w:rsidR="00EA18FC" w:rsidRDefault="006817ED" w:rsidP="00EA18FC">
      <w:pPr>
        <w:pStyle w:val="111TITRE"/>
        <w:numPr>
          <w:ilvl w:val="2"/>
          <w:numId w:val="5"/>
        </w:numPr>
      </w:pPr>
      <w:r>
        <w:t xml:space="preserve"> </w:t>
      </w:r>
      <w:bookmarkStart w:id="9" w:name="_Toc158896921"/>
      <w:r>
        <w:t>Congélateur TTH</w:t>
      </w:r>
      <w:bookmarkEnd w:id="9"/>
    </w:p>
    <w:p w14:paraId="27D0E208" w14:textId="261D58EA" w:rsidR="00EA18FC" w:rsidRDefault="008A748D" w:rsidP="00EA18FC">
      <w:pPr>
        <w:pStyle w:val="normal0"/>
      </w:pPr>
      <w:r w:rsidRPr="008A748D">
        <w:drawing>
          <wp:inline distT="0" distB="0" distL="0" distR="0" wp14:anchorId="685F6F7C" wp14:editId="65154734">
            <wp:extent cx="1679719" cy="2238375"/>
            <wp:effectExtent l="0" t="0" r="0" b="0"/>
            <wp:docPr id="1228830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0905" name=""/>
                    <pic:cNvPicPr/>
                  </pic:nvPicPr>
                  <pic:blipFill>
                    <a:blip r:embed="rId12"/>
                    <a:stretch>
                      <a:fillRect/>
                    </a:stretch>
                  </pic:blipFill>
                  <pic:spPr>
                    <a:xfrm>
                      <a:off x="0" y="0"/>
                      <a:ext cx="1686521" cy="2247439"/>
                    </a:xfrm>
                    <a:prstGeom prst="rect">
                      <a:avLst/>
                    </a:prstGeom>
                  </pic:spPr>
                </pic:pic>
              </a:graphicData>
            </a:graphic>
          </wp:inline>
        </w:drawing>
      </w:r>
      <w:r w:rsidRPr="008A748D">
        <w:drawing>
          <wp:inline distT="0" distB="0" distL="0" distR="0" wp14:anchorId="290C0107" wp14:editId="74EFA554">
            <wp:extent cx="1543912" cy="2057400"/>
            <wp:effectExtent l="0" t="0" r="0" b="0"/>
            <wp:docPr id="134673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3835" name=""/>
                    <pic:cNvPicPr/>
                  </pic:nvPicPr>
                  <pic:blipFill>
                    <a:blip r:embed="rId13"/>
                    <a:stretch>
                      <a:fillRect/>
                    </a:stretch>
                  </pic:blipFill>
                  <pic:spPr>
                    <a:xfrm flipH="1">
                      <a:off x="0" y="0"/>
                      <a:ext cx="1547383" cy="2062025"/>
                    </a:xfrm>
                    <a:prstGeom prst="rect">
                      <a:avLst/>
                    </a:prstGeom>
                  </pic:spPr>
                </pic:pic>
              </a:graphicData>
            </a:graphic>
          </wp:inline>
        </w:drawing>
      </w:r>
    </w:p>
    <w:p w14:paraId="6EED4513" w14:textId="77777777" w:rsidR="00CA735B" w:rsidRDefault="00CA735B" w:rsidP="00EA18FC">
      <w:pPr>
        <w:pStyle w:val="normal0"/>
      </w:pPr>
    </w:p>
    <w:p w14:paraId="04AD3487" w14:textId="5A0D7E27" w:rsidR="00CA735B" w:rsidRDefault="00CA735B" w:rsidP="00EA18FC">
      <w:pPr>
        <w:pStyle w:val="normal0"/>
      </w:pPr>
      <w:r>
        <w:t>Le congélateur TTH est utilisé pour refroidir les pièces, vers généralement -30°C</w:t>
      </w:r>
      <w:r w:rsidR="006F6D42">
        <w:t>.</w:t>
      </w:r>
    </w:p>
    <w:p w14:paraId="675305F0" w14:textId="77777777" w:rsidR="00CA735B" w:rsidRDefault="00CA735B" w:rsidP="00EA18FC">
      <w:pPr>
        <w:pStyle w:val="normal0"/>
      </w:pPr>
    </w:p>
    <w:p w14:paraId="2D7A2206" w14:textId="77777777" w:rsidR="006817ED" w:rsidRDefault="006817ED" w:rsidP="006817ED">
      <w:pPr>
        <w:pStyle w:val="111TITRE"/>
        <w:numPr>
          <w:ilvl w:val="2"/>
          <w:numId w:val="5"/>
        </w:numPr>
      </w:pPr>
      <w:bookmarkStart w:id="10" w:name="_Toc158896922"/>
      <w:r>
        <w:t>Four Thermidor</w:t>
      </w:r>
      <w:bookmarkEnd w:id="10"/>
      <w:r>
        <w:t xml:space="preserve"> </w:t>
      </w:r>
    </w:p>
    <w:p w14:paraId="63991E48" w14:textId="75935C93" w:rsidR="00EA18FC" w:rsidRDefault="00CA735B" w:rsidP="00EA18FC">
      <w:pPr>
        <w:pStyle w:val="normal0"/>
      </w:pPr>
      <w:r>
        <w:rPr>
          <w:rFonts w:ascii="Consolas" w:hAnsi="Consolas"/>
          <w:noProof/>
          <w:color w:val="000000"/>
          <w:sz w:val="20"/>
          <w:szCs w:val="20"/>
          <w:bdr w:val="none" w:sz="0" w:space="0" w:color="auto" w:frame="1"/>
        </w:rPr>
        <w:lastRenderedPageBreak/>
        <w:drawing>
          <wp:inline distT="0" distB="0" distL="0" distR="0" wp14:anchorId="5AE7C592" wp14:editId="26E413D5">
            <wp:extent cx="2524125" cy="3362325"/>
            <wp:effectExtent l="0" t="0" r="9525" b="9525"/>
            <wp:docPr id="1937695734" name="Image 4" descr="Une image contenant acier, intérieur, ingénierie, Aluminium&#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e image contenant acier, intérieur, ingénierie, Aluminium&#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4125" cy="3362325"/>
                    </a:xfrm>
                    <a:prstGeom prst="rect">
                      <a:avLst/>
                    </a:prstGeom>
                    <a:noFill/>
                    <a:ln>
                      <a:noFill/>
                    </a:ln>
                  </pic:spPr>
                </pic:pic>
              </a:graphicData>
            </a:graphic>
          </wp:inline>
        </w:drawing>
      </w:r>
      <w:r>
        <w:rPr>
          <w:rFonts w:ascii="Consolas" w:hAnsi="Consolas"/>
          <w:noProof/>
          <w:color w:val="000000"/>
          <w:sz w:val="20"/>
          <w:szCs w:val="20"/>
          <w:bdr w:val="none" w:sz="0" w:space="0" w:color="auto" w:frame="1"/>
        </w:rPr>
        <w:drawing>
          <wp:inline distT="0" distB="0" distL="0" distR="0" wp14:anchorId="39DFB7E6" wp14:editId="232313B6">
            <wp:extent cx="2524125" cy="3362325"/>
            <wp:effectExtent l="0" t="0" r="9525" b="9525"/>
            <wp:docPr id="1592988361" name="Image 5" descr="Une image contenant acier, Matériau composite, bâtiment, escalie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e image contenant acier, Matériau composite, bâtiment, escaliers&#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3362325"/>
                    </a:xfrm>
                    <a:prstGeom prst="rect">
                      <a:avLst/>
                    </a:prstGeom>
                    <a:noFill/>
                    <a:ln>
                      <a:noFill/>
                    </a:ln>
                  </pic:spPr>
                </pic:pic>
              </a:graphicData>
            </a:graphic>
          </wp:inline>
        </w:drawing>
      </w:r>
      <w:r>
        <w:rPr>
          <w:rFonts w:ascii="Consolas" w:hAnsi="Consolas"/>
          <w:noProof/>
          <w:color w:val="000000"/>
          <w:sz w:val="20"/>
          <w:szCs w:val="20"/>
          <w:bdr w:val="none" w:sz="0" w:space="0" w:color="auto" w:frame="1"/>
        </w:rPr>
        <w:drawing>
          <wp:inline distT="0" distB="0" distL="0" distR="0" wp14:anchorId="26BABBF6" wp14:editId="45234824">
            <wp:extent cx="3438525" cy="2581275"/>
            <wp:effectExtent l="0" t="0" r="9525" b="9525"/>
            <wp:docPr id="30396549" name="Image 6" descr="Une image contenant machine, intérieur, ingénierie, Atel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 image contenant machine, intérieur, ingénierie, Atelier&#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8525" cy="2581275"/>
                    </a:xfrm>
                    <a:prstGeom prst="rect">
                      <a:avLst/>
                    </a:prstGeom>
                    <a:noFill/>
                    <a:ln>
                      <a:noFill/>
                    </a:ln>
                  </pic:spPr>
                </pic:pic>
              </a:graphicData>
            </a:graphic>
          </wp:inline>
        </w:drawing>
      </w:r>
    </w:p>
    <w:p w14:paraId="6BC6BED3" w14:textId="77777777" w:rsidR="006817ED" w:rsidRDefault="006817ED" w:rsidP="006817ED">
      <w:pPr>
        <w:pStyle w:val="111TITRE"/>
        <w:numPr>
          <w:ilvl w:val="2"/>
          <w:numId w:val="5"/>
        </w:numPr>
      </w:pPr>
      <w:bookmarkStart w:id="11" w:name="_Toc158896923"/>
      <w:r>
        <w:t>Étuve DOVER</w:t>
      </w:r>
      <w:bookmarkEnd w:id="11"/>
    </w:p>
    <w:p w14:paraId="0C1A9EF1" w14:textId="77777777" w:rsidR="00EA18FC" w:rsidRDefault="00EA18FC" w:rsidP="00EA18FC">
      <w:pPr>
        <w:pStyle w:val="normal0"/>
      </w:pPr>
    </w:p>
    <w:p w14:paraId="43525784" w14:textId="77777777" w:rsidR="006817ED" w:rsidRDefault="006817ED" w:rsidP="006817ED">
      <w:pPr>
        <w:pStyle w:val="111TITRE"/>
        <w:numPr>
          <w:ilvl w:val="2"/>
          <w:numId w:val="5"/>
        </w:numPr>
      </w:pPr>
      <w:bookmarkStart w:id="12" w:name="_Toc158896924"/>
      <w:r>
        <w:t>Étuve séchoir</w:t>
      </w:r>
      <w:bookmarkEnd w:id="12"/>
    </w:p>
    <w:p w14:paraId="2D01DC00" w14:textId="30BD6EB6" w:rsidR="00EA18FC" w:rsidRDefault="008A748D" w:rsidP="00EA18FC">
      <w:pPr>
        <w:pStyle w:val="normal0"/>
      </w:pPr>
      <w:r>
        <w:rPr>
          <w:noProof/>
        </w:rPr>
        <w:lastRenderedPageBreak/>
        <w:drawing>
          <wp:inline distT="0" distB="0" distL="0" distR="0" wp14:anchorId="6E4D023F" wp14:editId="53D74B99">
            <wp:extent cx="1979924" cy="2638425"/>
            <wp:effectExtent l="0" t="0" r="1905" b="0"/>
            <wp:docPr id="342741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1719" name=""/>
                    <pic:cNvPicPr/>
                  </pic:nvPicPr>
                  <pic:blipFill>
                    <a:blip r:embed="rId17"/>
                    <a:stretch>
                      <a:fillRect/>
                    </a:stretch>
                  </pic:blipFill>
                  <pic:spPr>
                    <a:xfrm>
                      <a:off x="0" y="0"/>
                      <a:ext cx="1983648" cy="2643388"/>
                    </a:xfrm>
                    <a:prstGeom prst="rect">
                      <a:avLst/>
                    </a:prstGeom>
                  </pic:spPr>
                </pic:pic>
              </a:graphicData>
            </a:graphic>
          </wp:inline>
        </w:drawing>
      </w:r>
      <w:r>
        <w:rPr>
          <w:noProof/>
        </w:rPr>
        <w:drawing>
          <wp:inline distT="0" distB="0" distL="0" distR="0" wp14:anchorId="4AB55F41" wp14:editId="634194AC">
            <wp:extent cx="1993900" cy="1495425"/>
            <wp:effectExtent l="0" t="0" r="6350" b="9525"/>
            <wp:docPr id="1840414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14850" name=""/>
                    <pic:cNvPicPr/>
                  </pic:nvPicPr>
                  <pic:blipFill>
                    <a:blip r:embed="rId18"/>
                    <a:stretch>
                      <a:fillRect/>
                    </a:stretch>
                  </pic:blipFill>
                  <pic:spPr>
                    <a:xfrm>
                      <a:off x="0" y="0"/>
                      <a:ext cx="1993900" cy="1495425"/>
                    </a:xfrm>
                    <a:prstGeom prst="rect">
                      <a:avLst/>
                    </a:prstGeom>
                  </pic:spPr>
                </pic:pic>
              </a:graphicData>
            </a:graphic>
          </wp:inline>
        </w:drawing>
      </w:r>
    </w:p>
    <w:p w14:paraId="43F3C519" w14:textId="77777777" w:rsidR="006817ED" w:rsidRDefault="006817ED" w:rsidP="006817ED">
      <w:pPr>
        <w:pStyle w:val="111TITRE"/>
        <w:numPr>
          <w:ilvl w:val="2"/>
          <w:numId w:val="5"/>
        </w:numPr>
      </w:pPr>
      <w:bookmarkStart w:id="13" w:name="_Toc158896925"/>
      <w:r>
        <w:t>Soufflerie LVT</w:t>
      </w:r>
      <w:bookmarkEnd w:id="13"/>
    </w:p>
    <w:p w14:paraId="66CC5507" w14:textId="77777777" w:rsidR="00EA18FC" w:rsidRDefault="00EA18FC" w:rsidP="00EA18FC">
      <w:pPr>
        <w:pStyle w:val="normal0"/>
      </w:pPr>
    </w:p>
    <w:p w14:paraId="2E67D521" w14:textId="77777777" w:rsidR="006817ED" w:rsidRDefault="006817ED" w:rsidP="006817ED">
      <w:pPr>
        <w:pStyle w:val="111TITRE"/>
        <w:numPr>
          <w:ilvl w:val="2"/>
          <w:numId w:val="5"/>
        </w:numPr>
      </w:pPr>
      <w:bookmarkStart w:id="14" w:name="_Toc158896926"/>
      <w:r>
        <w:t>Ressuage LVT</w:t>
      </w:r>
      <w:bookmarkEnd w:id="14"/>
    </w:p>
    <w:p w14:paraId="67EBC579" w14:textId="26AC38B1" w:rsidR="00CA735B" w:rsidRDefault="00CA735B" w:rsidP="00CA735B">
      <w:pPr>
        <w:pStyle w:val="111TITRE"/>
      </w:pPr>
    </w:p>
    <w:p w14:paraId="18CEAA2B" w14:textId="437C8C43" w:rsidR="00CA735B" w:rsidRDefault="00CA735B" w:rsidP="00CA735B">
      <w:pPr>
        <w:pStyle w:val="111TITRE"/>
        <w:numPr>
          <w:ilvl w:val="2"/>
          <w:numId w:val="5"/>
        </w:numPr>
      </w:pPr>
      <w:bookmarkStart w:id="15" w:name="_Toc158896927"/>
      <w:r>
        <w:t>Etuve OMIA LVT</w:t>
      </w:r>
      <w:bookmarkEnd w:id="15"/>
    </w:p>
    <w:p w14:paraId="343FC8A2" w14:textId="77777777" w:rsidR="00CA735B" w:rsidRDefault="00CA735B" w:rsidP="00EA18FC">
      <w:pPr>
        <w:pStyle w:val="normal0"/>
      </w:pPr>
    </w:p>
    <w:p w14:paraId="47B020BB" w14:textId="77777777" w:rsidR="00EA18FC" w:rsidRDefault="006817ED" w:rsidP="006817ED">
      <w:pPr>
        <w:pStyle w:val="111TITRE"/>
        <w:numPr>
          <w:ilvl w:val="2"/>
          <w:numId w:val="5"/>
        </w:numPr>
      </w:pPr>
      <w:bookmarkStart w:id="16" w:name="_Toc158896928"/>
      <w:r>
        <w:t>Ressuage BCH</w:t>
      </w:r>
      <w:bookmarkEnd w:id="16"/>
    </w:p>
    <w:p w14:paraId="0B595F42" w14:textId="7B8D9CDF" w:rsidR="008E50AD" w:rsidRPr="005D59AE" w:rsidRDefault="008A748D" w:rsidP="00EA18FC">
      <w:pPr>
        <w:pStyle w:val="normal0"/>
      </w:pPr>
      <w:r w:rsidRPr="008A748D">
        <w:lastRenderedPageBreak/>
        <w:drawing>
          <wp:inline distT="0" distB="0" distL="0" distR="0" wp14:anchorId="525FC989" wp14:editId="3FC37478">
            <wp:extent cx="1858412" cy="2476500"/>
            <wp:effectExtent l="0" t="0" r="8890" b="0"/>
            <wp:docPr id="1397985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85073" name=""/>
                    <pic:cNvPicPr/>
                  </pic:nvPicPr>
                  <pic:blipFill>
                    <a:blip r:embed="rId19"/>
                    <a:stretch>
                      <a:fillRect/>
                    </a:stretch>
                  </pic:blipFill>
                  <pic:spPr>
                    <a:xfrm>
                      <a:off x="0" y="0"/>
                      <a:ext cx="1863820" cy="2483707"/>
                    </a:xfrm>
                    <a:prstGeom prst="rect">
                      <a:avLst/>
                    </a:prstGeom>
                  </pic:spPr>
                </pic:pic>
              </a:graphicData>
            </a:graphic>
          </wp:inline>
        </w:drawing>
      </w:r>
      <w:r>
        <w:rPr>
          <w:noProof/>
        </w:rPr>
        <w:drawing>
          <wp:inline distT="0" distB="0" distL="0" distR="0" wp14:anchorId="5EA6A856" wp14:editId="59C29C62">
            <wp:extent cx="1714500" cy="2284724"/>
            <wp:effectExtent l="0" t="0" r="0" b="1905"/>
            <wp:docPr id="1783772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2322" name=""/>
                    <pic:cNvPicPr/>
                  </pic:nvPicPr>
                  <pic:blipFill>
                    <a:blip r:embed="rId20"/>
                    <a:stretch>
                      <a:fillRect/>
                    </a:stretch>
                  </pic:blipFill>
                  <pic:spPr>
                    <a:xfrm>
                      <a:off x="0" y="0"/>
                      <a:ext cx="1717866" cy="2289209"/>
                    </a:xfrm>
                    <a:prstGeom prst="rect">
                      <a:avLst/>
                    </a:prstGeom>
                  </pic:spPr>
                </pic:pic>
              </a:graphicData>
            </a:graphic>
          </wp:inline>
        </w:drawing>
      </w:r>
      <w:r>
        <w:rPr>
          <w:noProof/>
        </w:rPr>
        <w:drawing>
          <wp:inline distT="0" distB="0" distL="0" distR="0" wp14:anchorId="02C81FE9" wp14:editId="154B88A0">
            <wp:extent cx="2251538" cy="3000375"/>
            <wp:effectExtent l="0" t="0" r="0" b="0"/>
            <wp:docPr id="2061585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5937" name=""/>
                    <pic:cNvPicPr/>
                  </pic:nvPicPr>
                  <pic:blipFill>
                    <a:blip r:embed="rId21"/>
                    <a:stretch>
                      <a:fillRect/>
                    </a:stretch>
                  </pic:blipFill>
                  <pic:spPr>
                    <a:xfrm>
                      <a:off x="0" y="0"/>
                      <a:ext cx="2255755" cy="3005994"/>
                    </a:xfrm>
                    <a:prstGeom prst="rect">
                      <a:avLst/>
                    </a:prstGeom>
                  </pic:spPr>
                </pic:pic>
              </a:graphicData>
            </a:graphic>
          </wp:inline>
        </w:drawing>
      </w:r>
      <w:r w:rsidR="005D59AE">
        <w:br w:type="page"/>
      </w:r>
    </w:p>
    <w:p w14:paraId="758E64D0" w14:textId="1ABEAB3B" w:rsidR="008E50AD" w:rsidRDefault="008E50AD" w:rsidP="008E50AD">
      <w:pPr>
        <w:pStyle w:val="normal0"/>
      </w:pPr>
      <w:r>
        <w:lastRenderedPageBreak/>
        <w:tab/>
        <w:t xml:space="preserve">Suite </w:t>
      </w:r>
      <w:r w:rsidR="005D59AE">
        <w:t>à</w:t>
      </w:r>
      <w:r>
        <w:t xml:space="preserve"> cela </w:t>
      </w:r>
      <w:r w:rsidR="00BB15A1">
        <w:t>Émilie</w:t>
      </w:r>
      <w:r>
        <w:t xml:space="preserve"> ma fournis un document papier avec toutes les informations principales des TUS à faire :</w:t>
      </w:r>
    </w:p>
    <w:p w14:paraId="38DCD767" w14:textId="77777777" w:rsidR="009C1A00" w:rsidRDefault="009C1A00" w:rsidP="008E50AD">
      <w:pPr>
        <w:pStyle w:val="normal0"/>
      </w:pPr>
    </w:p>
    <w:tbl>
      <w:tblPr>
        <w:tblStyle w:val="Grilledutableau"/>
        <w:tblW w:w="10065" w:type="dxa"/>
        <w:tblInd w:w="-431" w:type="dxa"/>
        <w:tblLook w:val="04A0" w:firstRow="1" w:lastRow="0" w:firstColumn="1" w:lastColumn="0" w:noHBand="0" w:noVBand="1"/>
      </w:tblPr>
      <w:tblGrid>
        <w:gridCol w:w="2923"/>
        <w:gridCol w:w="683"/>
        <w:gridCol w:w="1465"/>
        <w:gridCol w:w="1795"/>
        <w:gridCol w:w="1216"/>
        <w:gridCol w:w="1983"/>
      </w:tblGrid>
      <w:tr w:rsidR="008E50AD" w14:paraId="633DBBB1" w14:textId="77777777" w:rsidTr="005D59AE">
        <w:tc>
          <w:tcPr>
            <w:tcW w:w="2961" w:type="dxa"/>
          </w:tcPr>
          <w:p w14:paraId="0F17A7C2" w14:textId="77777777" w:rsidR="008E50AD" w:rsidRPr="00F228D9" w:rsidRDefault="008E50AD" w:rsidP="008E50AD">
            <w:pPr>
              <w:pStyle w:val="normal0"/>
              <w:jc w:val="center"/>
              <w:rPr>
                <w:b/>
                <w:bCs/>
              </w:rPr>
            </w:pPr>
            <w:r w:rsidRPr="00F228D9">
              <w:rPr>
                <w:b/>
                <w:bCs/>
              </w:rPr>
              <w:t xml:space="preserve">Nombre </w:t>
            </w:r>
          </w:p>
          <w:p w14:paraId="3381EE33" w14:textId="3D652C4A" w:rsidR="008E50AD" w:rsidRPr="00F228D9" w:rsidRDefault="008E50AD" w:rsidP="008E50AD">
            <w:pPr>
              <w:pStyle w:val="normal0"/>
              <w:jc w:val="center"/>
              <w:rPr>
                <w:b/>
                <w:bCs/>
              </w:rPr>
            </w:pPr>
            <w:r w:rsidRPr="00F228D9">
              <w:rPr>
                <w:b/>
                <w:bCs/>
              </w:rPr>
              <w:t>De sondes</w:t>
            </w:r>
          </w:p>
        </w:tc>
        <w:tc>
          <w:tcPr>
            <w:tcW w:w="677" w:type="dxa"/>
          </w:tcPr>
          <w:p w14:paraId="1A9BDF04" w14:textId="4CCE3BE5" w:rsidR="008E50AD" w:rsidRPr="00F228D9" w:rsidRDefault="008E50AD" w:rsidP="008E50AD">
            <w:pPr>
              <w:pStyle w:val="normal0"/>
              <w:jc w:val="center"/>
              <w:rPr>
                <w:b/>
                <w:bCs/>
              </w:rPr>
            </w:pPr>
            <w:r w:rsidRPr="00F228D9">
              <w:rPr>
                <w:b/>
                <w:bCs/>
              </w:rPr>
              <w:t>TUS</w:t>
            </w:r>
          </w:p>
        </w:tc>
        <w:tc>
          <w:tcPr>
            <w:tcW w:w="1468" w:type="dxa"/>
          </w:tcPr>
          <w:p w14:paraId="68C750AD" w14:textId="03C67E43" w:rsidR="008E50AD" w:rsidRPr="00F228D9" w:rsidRDefault="008E50AD" w:rsidP="008E50AD">
            <w:pPr>
              <w:pStyle w:val="normal0"/>
              <w:jc w:val="center"/>
              <w:rPr>
                <w:b/>
                <w:bCs/>
              </w:rPr>
            </w:pPr>
            <w:r w:rsidRPr="00F228D9">
              <w:rPr>
                <w:b/>
                <w:bCs/>
              </w:rPr>
              <w:t>Instrument</w:t>
            </w:r>
          </w:p>
        </w:tc>
        <w:tc>
          <w:tcPr>
            <w:tcW w:w="1812" w:type="dxa"/>
          </w:tcPr>
          <w:p w14:paraId="416EEDD7" w14:textId="5C44D09F" w:rsidR="008E50AD" w:rsidRPr="00F228D9" w:rsidRDefault="008E50AD" w:rsidP="008E50AD">
            <w:pPr>
              <w:pStyle w:val="normal0"/>
              <w:jc w:val="center"/>
              <w:rPr>
                <w:b/>
                <w:bCs/>
              </w:rPr>
            </w:pPr>
            <w:r w:rsidRPr="00F228D9">
              <w:rPr>
                <w:b/>
                <w:bCs/>
              </w:rPr>
              <w:t>Relevé du régulateur interne</w:t>
            </w:r>
          </w:p>
        </w:tc>
        <w:tc>
          <w:tcPr>
            <w:tcW w:w="1136" w:type="dxa"/>
          </w:tcPr>
          <w:p w14:paraId="57A727A6" w14:textId="2CA63D31" w:rsidR="008E50AD" w:rsidRPr="00F228D9" w:rsidRDefault="008E50AD" w:rsidP="008E50AD">
            <w:pPr>
              <w:pStyle w:val="normal0"/>
              <w:jc w:val="center"/>
              <w:rPr>
                <w:b/>
                <w:bCs/>
              </w:rPr>
            </w:pPr>
            <w:r w:rsidRPr="00F228D9">
              <w:rPr>
                <w:b/>
                <w:bCs/>
              </w:rPr>
              <w:t>Imprimés</w:t>
            </w:r>
          </w:p>
        </w:tc>
        <w:tc>
          <w:tcPr>
            <w:tcW w:w="2011" w:type="dxa"/>
          </w:tcPr>
          <w:p w14:paraId="42A8DD47" w14:textId="299622C5" w:rsidR="008E50AD" w:rsidRPr="00F228D9" w:rsidRDefault="008E50AD" w:rsidP="008E50AD">
            <w:pPr>
              <w:pStyle w:val="normal0"/>
              <w:jc w:val="center"/>
              <w:rPr>
                <w:b/>
                <w:bCs/>
              </w:rPr>
            </w:pPr>
            <w:r w:rsidRPr="00F228D9">
              <w:rPr>
                <w:b/>
                <w:bCs/>
              </w:rPr>
              <w:t>Consigne</w:t>
            </w:r>
          </w:p>
        </w:tc>
      </w:tr>
      <w:tr w:rsidR="008E50AD" w14:paraId="70A341CF" w14:textId="77777777" w:rsidTr="005D59AE">
        <w:tc>
          <w:tcPr>
            <w:tcW w:w="2961" w:type="dxa"/>
          </w:tcPr>
          <w:p w14:paraId="52565967" w14:textId="7421A06A" w:rsidR="008E50AD" w:rsidRDefault="008E50AD" w:rsidP="008E50AD">
            <w:pPr>
              <w:pStyle w:val="normal0"/>
              <w:jc w:val="center"/>
            </w:pPr>
            <w:r>
              <w:t>11(8 + 3(reg, PT FROID, PT CHAUD</w:t>
            </w:r>
            <w:r w:rsidR="005D59AE">
              <w:t>))</w:t>
            </w:r>
          </w:p>
        </w:tc>
        <w:tc>
          <w:tcPr>
            <w:tcW w:w="677" w:type="dxa"/>
          </w:tcPr>
          <w:p w14:paraId="55B0B808" w14:textId="306EF146" w:rsidR="005D59AE" w:rsidRDefault="005D59AE" w:rsidP="005D59AE">
            <w:pPr>
              <w:pStyle w:val="normal0"/>
              <w:jc w:val="center"/>
            </w:pPr>
            <w:r>
              <w:t>TUS</w:t>
            </w:r>
          </w:p>
        </w:tc>
        <w:tc>
          <w:tcPr>
            <w:tcW w:w="1468" w:type="dxa"/>
          </w:tcPr>
          <w:p w14:paraId="7790EF28" w14:textId="13B5BE7E" w:rsidR="005D59AE" w:rsidRDefault="005D59AE" w:rsidP="005D59AE">
            <w:pPr>
              <w:pStyle w:val="normal0"/>
              <w:jc w:val="center"/>
            </w:pPr>
            <w:r>
              <w:t>Congélateur TTH</w:t>
            </w:r>
          </w:p>
        </w:tc>
        <w:tc>
          <w:tcPr>
            <w:tcW w:w="1812" w:type="dxa"/>
          </w:tcPr>
          <w:p w14:paraId="0E33D316" w14:textId="533A9760" w:rsidR="008E50AD" w:rsidRDefault="005D59AE" w:rsidP="008E50AD">
            <w:pPr>
              <w:pStyle w:val="normal0"/>
              <w:jc w:val="center"/>
            </w:pPr>
            <w:r>
              <w:t>NON</w:t>
            </w:r>
          </w:p>
        </w:tc>
        <w:tc>
          <w:tcPr>
            <w:tcW w:w="1136" w:type="dxa"/>
          </w:tcPr>
          <w:p w14:paraId="7535A8B6" w14:textId="0A9798B5" w:rsidR="008E50AD" w:rsidRDefault="005D59AE" w:rsidP="008E50AD">
            <w:pPr>
              <w:pStyle w:val="normal0"/>
              <w:jc w:val="center"/>
            </w:pPr>
            <w:r>
              <w:t>IMP 474</w:t>
            </w:r>
          </w:p>
        </w:tc>
        <w:tc>
          <w:tcPr>
            <w:tcW w:w="2011" w:type="dxa"/>
          </w:tcPr>
          <w:p w14:paraId="26965763" w14:textId="39A48E46" w:rsidR="008E50AD" w:rsidRDefault="005D59AE" w:rsidP="008E50AD">
            <w:pPr>
              <w:pStyle w:val="normal0"/>
              <w:jc w:val="center"/>
            </w:pPr>
            <w:r>
              <w:t>-30°C</w:t>
            </w:r>
          </w:p>
        </w:tc>
      </w:tr>
      <w:tr w:rsidR="008E50AD" w14:paraId="4876F9C0" w14:textId="77777777" w:rsidTr="005D59AE">
        <w:tc>
          <w:tcPr>
            <w:tcW w:w="2961" w:type="dxa"/>
          </w:tcPr>
          <w:p w14:paraId="7E691A49" w14:textId="77777777" w:rsidR="005D59AE" w:rsidRDefault="005D59AE" w:rsidP="008E50AD">
            <w:pPr>
              <w:pStyle w:val="normal0"/>
              <w:jc w:val="center"/>
            </w:pPr>
            <w:r>
              <w:t xml:space="preserve">9 </w:t>
            </w:r>
          </w:p>
          <w:p w14:paraId="4220A207" w14:textId="3C6F04C5" w:rsidR="008E50AD" w:rsidRDefault="005D59AE" w:rsidP="008E50AD">
            <w:pPr>
              <w:pStyle w:val="normal0"/>
              <w:jc w:val="center"/>
            </w:pPr>
            <w:r>
              <w:t>(8 + REGULATION)</w:t>
            </w:r>
          </w:p>
        </w:tc>
        <w:tc>
          <w:tcPr>
            <w:tcW w:w="677" w:type="dxa"/>
          </w:tcPr>
          <w:p w14:paraId="78F4BBE2" w14:textId="3B34073B" w:rsidR="008E50AD" w:rsidRDefault="005D59AE" w:rsidP="008E50AD">
            <w:pPr>
              <w:pStyle w:val="normal0"/>
              <w:jc w:val="center"/>
            </w:pPr>
            <w:r>
              <w:t>TUS</w:t>
            </w:r>
          </w:p>
        </w:tc>
        <w:tc>
          <w:tcPr>
            <w:tcW w:w="1468" w:type="dxa"/>
          </w:tcPr>
          <w:p w14:paraId="5FD8C908" w14:textId="71C8EFA3" w:rsidR="008E50AD" w:rsidRDefault="005D59AE" w:rsidP="008E50AD">
            <w:pPr>
              <w:pStyle w:val="normal0"/>
              <w:jc w:val="center"/>
            </w:pPr>
            <w:r>
              <w:t>Four thermidor 1</w:t>
            </w:r>
          </w:p>
        </w:tc>
        <w:tc>
          <w:tcPr>
            <w:tcW w:w="1812" w:type="dxa"/>
          </w:tcPr>
          <w:p w14:paraId="1AA52288" w14:textId="56946F35" w:rsidR="008E50AD" w:rsidRDefault="005D59AE" w:rsidP="008E50AD">
            <w:pPr>
              <w:pStyle w:val="normal0"/>
              <w:jc w:val="center"/>
            </w:pPr>
            <w:r>
              <w:t>OUI</w:t>
            </w:r>
          </w:p>
        </w:tc>
        <w:tc>
          <w:tcPr>
            <w:tcW w:w="1136" w:type="dxa"/>
          </w:tcPr>
          <w:p w14:paraId="4C2A8117" w14:textId="79519858" w:rsidR="008E50AD" w:rsidRDefault="005D59AE" w:rsidP="008E50AD">
            <w:pPr>
              <w:pStyle w:val="normal0"/>
              <w:jc w:val="center"/>
            </w:pPr>
            <w:r>
              <w:t>IMP 472</w:t>
            </w:r>
          </w:p>
        </w:tc>
        <w:tc>
          <w:tcPr>
            <w:tcW w:w="2011" w:type="dxa"/>
          </w:tcPr>
          <w:p w14:paraId="15A7265A" w14:textId="77777777" w:rsidR="008E50AD" w:rsidRDefault="008E50AD" w:rsidP="008E50AD">
            <w:pPr>
              <w:pStyle w:val="normal0"/>
              <w:jc w:val="center"/>
            </w:pPr>
          </w:p>
        </w:tc>
      </w:tr>
      <w:tr w:rsidR="005D59AE" w14:paraId="0A98F7D4" w14:textId="77777777" w:rsidTr="005D59AE">
        <w:tc>
          <w:tcPr>
            <w:tcW w:w="2961" w:type="dxa"/>
          </w:tcPr>
          <w:p w14:paraId="77741CCB" w14:textId="77777777" w:rsidR="005D59AE" w:rsidRDefault="005D59AE" w:rsidP="005D59AE">
            <w:pPr>
              <w:pStyle w:val="normal0"/>
              <w:jc w:val="center"/>
            </w:pPr>
            <w:r>
              <w:t xml:space="preserve">9 </w:t>
            </w:r>
          </w:p>
          <w:p w14:paraId="6E6CF0A0" w14:textId="3C818810" w:rsidR="005D59AE" w:rsidRDefault="005D59AE" w:rsidP="005D59AE">
            <w:pPr>
              <w:pStyle w:val="normal0"/>
              <w:jc w:val="center"/>
            </w:pPr>
            <w:r>
              <w:t>(8 + REGULATION)</w:t>
            </w:r>
          </w:p>
        </w:tc>
        <w:tc>
          <w:tcPr>
            <w:tcW w:w="677" w:type="dxa"/>
          </w:tcPr>
          <w:p w14:paraId="645828FA" w14:textId="0EBF0ECA" w:rsidR="005D59AE" w:rsidRDefault="005D59AE" w:rsidP="005D59AE">
            <w:pPr>
              <w:pStyle w:val="normal0"/>
              <w:jc w:val="center"/>
            </w:pPr>
            <w:r>
              <w:t>TUS</w:t>
            </w:r>
          </w:p>
        </w:tc>
        <w:tc>
          <w:tcPr>
            <w:tcW w:w="1468" w:type="dxa"/>
          </w:tcPr>
          <w:p w14:paraId="2528EC98" w14:textId="430B5EE5" w:rsidR="005D59AE" w:rsidRDefault="005D59AE" w:rsidP="005D59AE">
            <w:pPr>
              <w:pStyle w:val="normal0"/>
              <w:jc w:val="center"/>
            </w:pPr>
            <w:r>
              <w:t>Four Thermidor 2</w:t>
            </w:r>
          </w:p>
        </w:tc>
        <w:tc>
          <w:tcPr>
            <w:tcW w:w="1812" w:type="dxa"/>
          </w:tcPr>
          <w:p w14:paraId="2E093AAB" w14:textId="52A71D2B" w:rsidR="005D59AE" w:rsidRDefault="005D59AE" w:rsidP="005D59AE">
            <w:pPr>
              <w:pStyle w:val="normal0"/>
              <w:jc w:val="center"/>
            </w:pPr>
            <w:r>
              <w:t>OUI</w:t>
            </w:r>
          </w:p>
        </w:tc>
        <w:tc>
          <w:tcPr>
            <w:tcW w:w="1136" w:type="dxa"/>
          </w:tcPr>
          <w:p w14:paraId="331C757C" w14:textId="7016E6E4" w:rsidR="005D59AE" w:rsidRDefault="005D59AE" w:rsidP="005D59AE">
            <w:pPr>
              <w:pStyle w:val="normal0"/>
              <w:jc w:val="center"/>
            </w:pPr>
            <w:r>
              <w:t>IMP 472</w:t>
            </w:r>
          </w:p>
        </w:tc>
        <w:tc>
          <w:tcPr>
            <w:tcW w:w="2011" w:type="dxa"/>
          </w:tcPr>
          <w:p w14:paraId="65D3D4D6" w14:textId="77777777" w:rsidR="005D59AE" w:rsidRDefault="005D59AE" w:rsidP="005D59AE">
            <w:pPr>
              <w:pStyle w:val="normal0"/>
              <w:jc w:val="center"/>
            </w:pPr>
          </w:p>
        </w:tc>
      </w:tr>
      <w:tr w:rsidR="005D59AE" w14:paraId="5CF838D9" w14:textId="77777777" w:rsidTr="005D59AE">
        <w:trPr>
          <w:trHeight w:val="825"/>
        </w:trPr>
        <w:tc>
          <w:tcPr>
            <w:tcW w:w="2961" w:type="dxa"/>
          </w:tcPr>
          <w:p w14:paraId="1758174A" w14:textId="2097A1A9" w:rsidR="005D59AE" w:rsidRDefault="005D59AE" w:rsidP="005D59AE">
            <w:pPr>
              <w:pStyle w:val="normal0"/>
              <w:jc w:val="center"/>
            </w:pPr>
            <w:r>
              <w:t>13 (10 + 3 (reg, pt froid, pt chaud))</w:t>
            </w:r>
          </w:p>
        </w:tc>
        <w:tc>
          <w:tcPr>
            <w:tcW w:w="677" w:type="dxa"/>
          </w:tcPr>
          <w:p w14:paraId="298231E0" w14:textId="0AEA8CB9" w:rsidR="005D59AE" w:rsidRDefault="005D59AE" w:rsidP="005D59AE">
            <w:pPr>
              <w:pStyle w:val="normal0"/>
              <w:jc w:val="center"/>
            </w:pPr>
            <w:r>
              <w:t>TUS</w:t>
            </w:r>
          </w:p>
        </w:tc>
        <w:tc>
          <w:tcPr>
            <w:tcW w:w="1468" w:type="dxa"/>
          </w:tcPr>
          <w:p w14:paraId="02C01680" w14:textId="2B4ACA3F" w:rsidR="005D59AE" w:rsidRDefault="005D59AE" w:rsidP="005D59AE">
            <w:pPr>
              <w:pStyle w:val="normal0"/>
              <w:jc w:val="center"/>
            </w:pPr>
            <w:r>
              <w:t>Etuve OMIA LVT</w:t>
            </w:r>
          </w:p>
        </w:tc>
        <w:tc>
          <w:tcPr>
            <w:tcW w:w="1812" w:type="dxa"/>
          </w:tcPr>
          <w:p w14:paraId="1E2BE1DA" w14:textId="21CA03E4" w:rsidR="005D59AE" w:rsidRDefault="005D59AE" w:rsidP="005D59AE">
            <w:pPr>
              <w:pStyle w:val="normal0"/>
              <w:jc w:val="center"/>
            </w:pPr>
            <w:r>
              <w:t>NON</w:t>
            </w:r>
          </w:p>
        </w:tc>
        <w:tc>
          <w:tcPr>
            <w:tcW w:w="1136" w:type="dxa"/>
          </w:tcPr>
          <w:p w14:paraId="14842844" w14:textId="4790425B" w:rsidR="005D59AE" w:rsidRDefault="005D59AE" w:rsidP="005D59AE">
            <w:pPr>
              <w:pStyle w:val="normal0"/>
              <w:jc w:val="center"/>
            </w:pPr>
            <w:r>
              <w:t>IMP 498</w:t>
            </w:r>
          </w:p>
        </w:tc>
        <w:tc>
          <w:tcPr>
            <w:tcW w:w="2011" w:type="dxa"/>
          </w:tcPr>
          <w:p w14:paraId="2D09686F" w14:textId="5DBF4D74" w:rsidR="005D59AE" w:rsidRDefault="005D59AE" w:rsidP="005D59AE">
            <w:pPr>
              <w:pStyle w:val="normal0"/>
              <w:jc w:val="center"/>
            </w:pPr>
            <w:r>
              <w:t>60°C-150°C-190°C</w:t>
            </w:r>
          </w:p>
        </w:tc>
      </w:tr>
      <w:tr w:rsidR="005D59AE" w14:paraId="2017BB77" w14:textId="77777777" w:rsidTr="005D59AE">
        <w:trPr>
          <w:trHeight w:val="819"/>
        </w:trPr>
        <w:tc>
          <w:tcPr>
            <w:tcW w:w="2961" w:type="dxa"/>
          </w:tcPr>
          <w:p w14:paraId="67CE2197" w14:textId="77777777" w:rsidR="005D59AE" w:rsidRDefault="005D59AE" w:rsidP="005D59AE">
            <w:pPr>
              <w:pStyle w:val="normal0"/>
              <w:jc w:val="center"/>
            </w:pPr>
            <w:r>
              <w:t xml:space="preserve">9 </w:t>
            </w:r>
          </w:p>
          <w:p w14:paraId="39A9C475" w14:textId="69EB9A16" w:rsidR="005D59AE" w:rsidRDefault="005D59AE" w:rsidP="005D59AE">
            <w:pPr>
              <w:pStyle w:val="normal0"/>
              <w:jc w:val="center"/>
            </w:pPr>
            <w:r>
              <w:t>(8 + REGULATION)</w:t>
            </w:r>
          </w:p>
        </w:tc>
        <w:tc>
          <w:tcPr>
            <w:tcW w:w="677" w:type="dxa"/>
          </w:tcPr>
          <w:p w14:paraId="40E29E5C" w14:textId="4EAD3EAE" w:rsidR="005D59AE" w:rsidRDefault="005D59AE" w:rsidP="005D59AE">
            <w:pPr>
              <w:pStyle w:val="normal0"/>
              <w:jc w:val="center"/>
            </w:pPr>
            <w:r>
              <w:t>TUS</w:t>
            </w:r>
          </w:p>
        </w:tc>
        <w:tc>
          <w:tcPr>
            <w:tcW w:w="1468" w:type="dxa"/>
          </w:tcPr>
          <w:p w14:paraId="50E211CD" w14:textId="7BDD47C8" w:rsidR="005D59AE" w:rsidRDefault="005D59AE" w:rsidP="005D59AE">
            <w:pPr>
              <w:pStyle w:val="normal0"/>
              <w:jc w:val="center"/>
            </w:pPr>
            <w:r>
              <w:t>Etuve DOVER</w:t>
            </w:r>
          </w:p>
        </w:tc>
        <w:tc>
          <w:tcPr>
            <w:tcW w:w="1812" w:type="dxa"/>
          </w:tcPr>
          <w:p w14:paraId="0BD1D246" w14:textId="593D48BE" w:rsidR="005D59AE" w:rsidRDefault="005D59AE" w:rsidP="005D59AE">
            <w:pPr>
              <w:pStyle w:val="normal0"/>
              <w:jc w:val="center"/>
            </w:pPr>
            <w:r>
              <w:t>NON</w:t>
            </w:r>
          </w:p>
        </w:tc>
        <w:tc>
          <w:tcPr>
            <w:tcW w:w="1136" w:type="dxa"/>
          </w:tcPr>
          <w:p w14:paraId="0B7C7105" w14:textId="3E09C160" w:rsidR="005D59AE" w:rsidRDefault="005D59AE" w:rsidP="005D59AE">
            <w:pPr>
              <w:pStyle w:val="normal0"/>
              <w:jc w:val="center"/>
            </w:pPr>
            <w:r>
              <w:t>IMP 670</w:t>
            </w:r>
          </w:p>
        </w:tc>
        <w:tc>
          <w:tcPr>
            <w:tcW w:w="2011" w:type="dxa"/>
          </w:tcPr>
          <w:p w14:paraId="40087906" w14:textId="46986E40" w:rsidR="005D59AE" w:rsidRDefault="005D59AE" w:rsidP="005D59AE">
            <w:pPr>
              <w:pStyle w:val="normal0"/>
              <w:jc w:val="center"/>
            </w:pPr>
            <w:r>
              <w:t>50°C-100°C-150°C</w:t>
            </w:r>
          </w:p>
        </w:tc>
      </w:tr>
      <w:tr w:rsidR="005D59AE" w14:paraId="29030AC1" w14:textId="77777777" w:rsidTr="005D59AE">
        <w:tc>
          <w:tcPr>
            <w:tcW w:w="2961" w:type="dxa"/>
          </w:tcPr>
          <w:p w14:paraId="127DE856" w14:textId="77777777" w:rsidR="005D59AE" w:rsidRDefault="005D59AE" w:rsidP="005D59AE">
            <w:pPr>
              <w:pStyle w:val="normal0"/>
              <w:jc w:val="center"/>
            </w:pPr>
            <w:r>
              <w:t xml:space="preserve">9 </w:t>
            </w:r>
          </w:p>
          <w:p w14:paraId="5D9C6E4F" w14:textId="0346D9DA" w:rsidR="005D59AE" w:rsidRDefault="005D59AE" w:rsidP="005D59AE">
            <w:pPr>
              <w:pStyle w:val="normal0"/>
              <w:jc w:val="center"/>
            </w:pPr>
            <w:r>
              <w:t>(8 + REGULATION)</w:t>
            </w:r>
          </w:p>
        </w:tc>
        <w:tc>
          <w:tcPr>
            <w:tcW w:w="677" w:type="dxa"/>
          </w:tcPr>
          <w:p w14:paraId="5540A84C" w14:textId="77777777" w:rsidR="005D59AE" w:rsidRDefault="005D59AE" w:rsidP="005D59AE">
            <w:pPr>
              <w:pStyle w:val="normal0"/>
              <w:jc w:val="center"/>
            </w:pPr>
          </w:p>
        </w:tc>
        <w:tc>
          <w:tcPr>
            <w:tcW w:w="1468" w:type="dxa"/>
          </w:tcPr>
          <w:p w14:paraId="2C855ACE" w14:textId="3216909D" w:rsidR="005D59AE" w:rsidRDefault="005D59AE" w:rsidP="005D59AE">
            <w:pPr>
              <w:pStyle w:val="normal0"/>
              <w:jc w:val="center"/>
            </w:pPr>
            <w:r>
              <w:t>Etuve Séchoir</w:t>
            </w:r>
          </w:p>
        </w:tc>
        <w:tc>
          <w:tcPr>
            <w:tcW w:w="1812" w:type="dxa"/>
          </w:tcPr>
          <w:p w14:paraId="12F95998" w14:textId="4D99ACE5" w:rsidR="005D59AE" w:rsidRDefault="005D59AE" w:rsidP="005D59AE">
            <w:pPr>
              <w:pStyle w:val="normal0"/>
              <w:jc w:val="center"/>
            </w:pPr>
            <w:r>
              <w:t>NON</w:t>
            </w:r>
          </w:p>
        </w:tc>
        <w:tc>
          <w:tcPr>
            <w:tcW w:w="1136" w:type="dxa"/>
          </w:tcPr>
          <w:p w14:paraId="02EEDE03" w14:textId="4948EB2E" w:rsidR="005D59AE" w:rsidRDefault="005D59AE" w:rsidP="005D59AE">
            <w:pPr>
              <w:pStyle w:val="normal0"/>
              <w:jc w:val="center"/>
            </w:pPr>
            <w:r>
              <w:t>IMP 670</w:t>
            </w:r>
          </w:p>
        </w:tc>
        <w:tc>
          <w:tcPr>
            <w:tcW w:w="2011" w:type="dxa"/>
          </w:tcPr>
          <w:p w14:paraId="20C7B8A3" w14:textId="15DFB3AB" w:rsidR="005D59AE" w:rsidRDefault="005D59AE" w:rsidP="005D59AE">
            <w:pPr>
              <w:pStyle w:val="normal0"/>
              <w:jc w:val="center"/>
            </w:pPr>
            <w:r>
              <w:t>50°C</w:t>
            </w:r>
          </w:p>
        </w:tc>
      </w:tr>
      <w:tr w:rsidR="005D59AE" w14:paraId="5382A934" w14:textId="77777777" w:rsidTr="005D59AE">
        <w:trPr>
          <w:trHeight w:val="835"/>
        </w:trPr>
        <w:tc>
          <w:tcPr>
            <w:tcW w:w="2961" w:type="dxa"/>
          </w:tcPr>
          <w:p w14:paraId="4CE90691" w14:textId="77777777" w:rsidR="005D59AE" w:rsidRDefault="005D59AE" w:rsidP="005D59AE">
            <w:pPr>
              <w:pStyle w:val="normal0"/>
              <w:jc w:val="center"/>
            </w:pPr>
            <w:r>
              <w:t xml:space="preserve">9 </w:t>
            </w:r>
          </w:p>
          <w:p w14:paraId="497F875E" w14:textId="22ADD7A6" w:rsidR="005D59AE" w:rsidRDefault="005D59AE" w:rsidP="005D59AE">
            <w:pPr>
              <w:pStyle w:val="normal0"/>
              <w:jc w:val="center"/>
            </w:pPr>
            <w:r>
              <w:t>(8 + REGULATION)</w:t>
            </w:r>
          </w:p>
        </w:tc>
        <w:tc>
          <w:tcPr>
            <w:tcW w:w="677" w:type="dxa"/>
          </w:tcPr>
          <w:p w14:paraId="3C78F166" w14:textId="15429DA7" w:rsidR="005D59AE" w:rsidRDefault="005D59AE" w:rsidP="005D59AE">
            <w:pPr>
              <w:pStyle w:val="normal0"/>
              <w:jc w:val="center"/>
            </w:pPr>
            <w:r>
              <w:t>TUS</w:t>
            </w:r>
          </w:p>
        </w:tc>
        <w:tc>
          <w:tcPr>
            <w:tcW w:w="1468" w:type="dxa"/>
          </w:tcPr>
          <w:p w14:paraId="06D19E24" w14:textId="7CC821DA" w:rsidR="005D59AE" w:rsidRDefault="005D59AE" w:rsidP="005D59AE">
            <w:pPr>
              <w:pStyle w:val="normal0"/>
              <w:jc w:val="center"/>
            </w:pPr>
            <w:r>
              <w:t>Soufflerie LVT</w:t>
            </w:r>
          </w:p>
        </w:tc>
        <w:tc>
          <w:tcPr>
            <w:tcW w:w="1812" w:type="dxa"/>
          </w:tcPr>
          <w:p w14:paraId="32AC7484" w14:textId="62DD5DE1" w:rsidR="005D59AE" w:rsidRDefault="005D59AE" w:rsidP="005D59AE">
            <w:pPr>
              <w:pStyle w:val="normal0"/>
              <w:jc w:val="center"/>
            </w:pPr>
            <w:r>
              <w:t>NON</w:t>
            </w:r>
          </w:p>
        </w:tc>
        <w:tc>
          <w:tcPr>
            <w:tcW w:w="1136" w:type="dxa"/>
          </w:tcPr>
          <w:p w14:paraId="1CFEB097" w14:textId="38B870E5" w:rsidR="005D59AE" w:rsidRDefault="005D59AE" w:rsidP="005D59AE">
            <w:pPr>
              <w:pStyle w:val="normal0"/>
              <w:jc w:val="center"/>
            </w:pPr>
            <w:r>
              <w:t>IMP 671</w:t>
            </w:r>
          </w:p>
        </w:tc>
        <w:tc>
          <w:tcPr>
            <w:tcW w:w="2011" w:type="dxa"/>
          </w:tcPr>
          <w:p w14:paraId="71C95304" w14:textId="77777777" w:rsidR="005D59AE" w:rsidRDefault="005D59AE" w:rsidP="005D59AE">
            <w:pPr>
              <w:pStyle w:val="normal0"/>
              <w:jc w:val="center"/>
            </w:pPr>
          </w:p>
        </w:tc>
      </w:tr>
      <w:tr w:rsidR="005D59AE" w14:paraId="0044FBE3" w14:textId="77777777" w:rsidTr="005D59AE">
        <w:trPr>
          <w:trHeight w:val="701"/>
        </w:trPr>
        <w:tc>
          <w:tcPr>
            <w:tcW w:w="2961" w:type="dxa"/>
          </w:tcPr>
          <w:p w14:paraId="6E2F0F7A" w14:textId="77777777" w:rsidR="005D59AE" w:rsidRDefault="005D59AE" w:rsidP="005D59AE">
            <w:pPr>
              <w:pStyle w:val="normal0"/>
              <w:jc w:val="center"/>
            </w:pPr>
            <w:r>
              <w:t xml:space="preserve">12 </w:t>
            </w:r>
          </w:p>
          <w:p w14:paraId="46239F25" w14:textId="7197F8C2" w:rsidR="005D59AE" w:rsidRDefault="005D59AE" w:rsidP="005D59AE">
            <w:pPr>
              <w:pStyle w:val="normal0"/>
              <w:jc w:val="center"/>
            </w:pPr>
            <w:r>
              <w:t>(11 + REGULATION)</w:t>
            </w:r>
          </w:p>
        </w:tc>
        <w:tc>
          <w:tcPr>
            <w:tcW w:w="677" w:type="dxa"/>
          </w:tcPr>
          <w:p w14:paraId="5F9D3983" w14:textId="52778FBF" w:rsidR="005D59AE" w:rsidRDefault="005D59AE" w:rsidP="005D59AE">
            <w:pPr>
              <w:pStyle w:val="normal0"/>
              <w:jc w:val="center"/>
            </w:pPr>
            <w:r>
              <w:t>TUS</w:t>
            </w:r>
          </w:p>
        </w:tc>
        <w:tc>
          <w:tcPr>
            <w:tcW w:w="1468" w:type="dxa"/>
          </w:tcPr>
          <w:p w14:paraId="2DB44616" w14:textId="31F28058" w:rsidR="005D59AE" w:rsidRDefault="005D59AE" w:rsidP="005D59AE">
            <w:pPr>
              <w:pStyle w:val="normal0"/>
              <w:jc w:val="center"/>
            </w:pPr>
            <w:r>
              <w:t>Ressuage BCH</w:t>
            </w:r>
          </w:p>
        </w:tc>
        <w:tc>
          <w:tcPr>
            <w:tcW w:w="1812" w:type="dxa"/>
          </w:tcPr>
          <w:p w14:paraId="77F17841" w14:textId="4FD2694E" w:rsidR="005D59AE" w:rsidRDefault="005D59AE" w:rsidP="005D59AE">
            <w:pPr>
              <w:pStyle w:val="normal0"/>
              <w:jc w:val="center"/>
            </w:pPr>
            <w:r>
              <w:t>NON</w:t>
            </w:r>
          </w:p>
        </w:tc>
        <w:tc>
          <w:tcPr>
            <w:tcW w:w="1136" w:type="dxa"/>
          </w:tcPr>
          <w:p w14:paraId="059F53A6" w14:textId="2AAA84B4" w:rsidR="005D59AE" w:rsidRDefault="005D59AE" w:rsidP="005D59AE">
            <w:pPr>
              <w:pStyle w:val="normal0"/>
              <w:jc w:val="center"/>
            </w:pPr>
            <w:r>
              <w:t>IMP 672</w:t>
            </w:r>
          </w:p>
        </w:tc>
        <w:tc>
          <w:tcPr>
            <w:tcW w:w="2011" w:type="dxa"/>
          </w:tcPr>
          <w:p w14:paraId="4C58A87F" w14:textId="77777777" w:rsidR="005D59AE" w:rsidRDefault="005D59AE" w:rsidP="005D59AE">
            <w:pPr>
              <w:pStyle w:val="normal0"/>
              <w:jc w:val="center"/>
            </w:pPr>
          </w:p>
        </w:tc>
      </w:tr>
      <w:tr w:rsidR="005D59AE" w14:paraId="791FC66F" w14:textId="77777777" w:rsidTr="005D59AE">
        <w:trPr>
          <w:trHeight w:val="696"/>
        </w:trPr>
        <w:tc>
          <w:tcPr>
            <w:tcW w:w="2961" w:type="dxa"/>
          </w:tcPr>
          <w:p w14:paraId="2E1A60C8" w14:textId="77777777" w:rsidR="005D59AE" w:rsidRDefault="005D59AE" w:rsidP="005D59AE">
            <w:pPr>
              <w:pStyle w:val="normal0"/>
              <w:jc w:val="center"/>
            </w:pPr>
            <w:r>
              <w:t xml:space="preserve">12 </w:t>
            </w:r>
          </w:p>
          <w:p w14:paraId="56A20755" w14:textId="44FF94FA" w:rsidR="005D59AE" w:rsidRDefault="005D59AE" w:rsidP="005D59AE">
            <w:pPr>
              <w:pStyle w:val="normal0"/>
              <w:jc w:val="center"/>
            </w:pPr>
            <w:r>
              <w:t>(11 + REGULATION)</w:t>
            </w:r>
          </w:p>
        </w:tc>
        <w:tc>
          <w:tcPr>
            <w:tcW w:w="677" w:type="dxa"/>
          </w:tcPr>
          <w:p w14:paraId="210020BF" w14:textId="2CFD3693" w:rsidR="005D59AE" w:rsidRDefault="005D59AE" w:rsidP="005D59AE">
            <w:pPr>
              <w:pStyle w:val="normal0"/>
              <w:jc w:val="center"/>
            </w:pPr>
            <w:r>
              <w:t>TUS</w:t>
            </w:r>
          </w:p>
        </w:tc>
        <w:tc>
          <w:tcPr>
            <w:tcW w:w="1468" w:type="dxa"/>
          </w:tcPr>
          <w:p w14:paraId="1F47F1F8" w14:textId="77777777" w:rsidR="005D59AE" w:rsidRDefault="005D59AE" w:rsidP="005D59AE">
            <w:pPr>
              <w:pStyle w:val="normal0"/>
              <w:jc w:val="center"/>
            </w:pPr>
            <w:r>
              <w:t>Ressuage</w:t>
            </w:r>
          </w:p>
          <w:p w14:paraId="1CF50333" w14:textId="5AD738FB" w:rsidR="005D59AE" w:rsidRDefault="005D59AE" w:rsidP="005D59AE">
            <w:pPr>
              <w:pStyle w:val="normal0"/>
              <w:jc w:val="center"/>
            </w:pPr>
            <w:r>
              <w:t>LVT</w:t>
            </w:r>
          </w:p>
        </w:tc>
        <w:tc>
          <w:tcPr>
            <w:tcW w:w="1812" w:type="dxa"/>
          </w:tcPr>
          <w:p w14:paraId="7E887DC3" w14:textId="44490F5E" w:rsidR="005D59AE" w:rsidRDefault="005D59AE" w:rsidP="005D59AE">
            <w:pPr>
              <w:pStyle w:val="normal0"/>
              <w:jc w:val="center"/>
            </w:pPr>
            <w:r>
              <w:t>NON</w:t>
            </w:r>
          </w:p>
        </w:tc>
        <w:tc>
          <w:tcPr>
            <w:tcW w:w="1136" w:type="dxa"/>
          </w:tcPr>
          <w:p w14:paraId="554D918F" w14:textId="78BB79CB" w:rsidR="005D59AE" w:rsidRDefault="005D59AE" w:rsidP="005D59AE">
            <w:pPr>
              <w:pStyle w:val="normal0"/>
              <w:jc w:val="center"/>
            </w:pPr>
            <w:r>
              <w:t>IMP 672</w:t>
            </w:r>
          </w:p>
        </w:tc>
        <w:tc>
          <w:tcPr>
            <w:tcW w:w="2011" w:type="dxa"/>
          </w:tcPr>
          <w:p w14:paraId="1BD5EE32" w14:textId="1E3C8B41" w:rsidR="005D59AE" w:rsidRDefault="005D59AE" w:rsidP="005D59AE">
            <w:pPr>
              <w:pStyle w:val="normal0"/>
              <w:jc w:val="center"/>
            </w:pPr>
            <w:r>
              <w:t>65°C</w:t>
            </w:r>
          </w:p>
        </w:tc>
      </w:tr>
    </w:tbl>
    <w:p w14:paraId="3D4DCC70" w14:textId="77777777" w:rsidR="009C1A00" w:rsidRDefault="009C1A00" w:rsidP="008E50AD">
      <w:pPr>
        <w:pStyle w:val="normal0"/>
      </w:pPr>
    </w:p>
    <w:p w14:paraId="1FF87A59" w14:textId="50049D8A" w:rsidR="009C1A00" w:rsidRDefault="009C1A00" w:rsidP="008E50AD">
      <w:pPr>
        <w:pStyle w:val="normal0"/>
      </w:pPr>
      <w:r w:rsidRPr="009C1A00">
        <w:rPr>
          <w:color w:val="FF0000"/>
        </w:rPr>
        <w:t xml:space="preserve">LVT </w:t>
      </w:r>
      <w:r>
        <w:t>= Site de la Voulte-Sur-Rhône</w:t>
      </w:r>
    </w:p>
    <w:p w14:paraId="1D233533" w14:textId="0D8DFB14" w:rsidR="009C1A00" w:rsidRDefault="009C1A00" w:rsidP="008E50AD">
      <w:pPr>
        <w:pStyle w:val="normal0"/>
      </w:pPr>
      <w:r w:rsidRPr="009C1A00">
        <w:rPr>
          <w:color w:val="FF0000"/>
        </w:rPr>
        <w:t xml:space="preserve">BCH </w:t>
      </w:r>
      <w:r>
        <w:t>= Site de Beauchastel</w:t>
      </w:r>
    </w:p>
    <w:p w14:paraId="08D747FA" w14:textId="77777777" w:rsidR="00616B13" w:rsidRDefault="00616B13" w:rsidP="008E50AD">
      <w:pPr>
        <w:pStyle w:val="normal0"/>
      </w:pPr>
    </w:p>
    <w:p w14:paraId="4ACDD1AC" w14:textId="4F63365F" w:rsidR="00BB15A1" w:rsidRDefault="00BB15A1" w:rsidP="008E50AD">
      <w:pPr>
        <w:pStyle w:val="normal0"/>
      </w:pPr>
      <w:r>
        <w:t>C’est ainsi que j’ai pu commencer la Macro TUS.</w:t>
      </w:r>
    </w:p>
    <w:p w14:paraId="56381B08" w14:textId="1208CFD6" w:rsidR="007E3AFC" w:rsidRDefault="007E3AFC">
      <w:pPr>
        <w:rPr>
          <w:b/>
          <w:color w:val="2F5496" w:themeColor="accent1" w:themeShade="BF"/>
          <w:sz w:val="28"/>
          <w:u w:val="single"/>
        </w:rPr>
      </w:pPr>
      <w:r>
        <w:br w:type="page"/>
      </w:r>
    </w:p>
    <w:p w14:paraId="7719ED33" w14:textId="77777777" w:rsidR="00BB15A1" w:rsidRDefault="00BB15A1" w:rsidP="00BB15A1">
      <w:pPr>
        <w:pStyle w:val="11TITRE"/>
      </w:pPr>
    </w:p>
    <w:p w14:paraId="2AB31ECB" w14:textId="36031BAF" w:rsidR="00BB15A1" w:rsidRDefault="00BB15A1" w:rsidP="00BB15A1">
      <w:pPr>
        <w:pStyle w:val="11TITRE"/>
        <w:numPr>
          <w:ilvl w:val="1"/>
          <w:numId w:val="5"/>
        </w:numPr>
      </w:pPr>
      <w:bookmarkStart w:id="17" w:name="_Toc158896929"/>
      <w:r>
        <w:t>Scénario de la macro TUS</w:t>
      </w:r>
      <w:bookmarkEnd w:id="17"/>
    </w:p>
    <w:p w14:paraId="161D860A" w14:textId="28171944" w:rsidR="007E3AFC" w:rsidRPr="007E3AFC" w:rsidRDefault="007E3AFC" w:rsidP="007E3AFC">
      <w:pPr>
        <w:pStyle w:val="normal0"/>
        <w:rPr>
          <w:b/>
          <w:bCs/>
          <w:u w:val="single"/>
        </w:rPr>
      </w:pPr>
      <w:r>
        <w:rPr>
          <w:b/>
          <w:bCs/>
          <w:u w:val="single"/>
        </w:rPr>
        <w:t>Réalisation d’une TUS</w:t>
      </w:r>
    </w:p>
    <w:p w14:paraId="05ABF4D2" w14:textId="77777777" w:rsidR="007E3AFC" w:rsidRPr="007E3AFC" w:rsidRDefault="007E3AFC" w:rsidP="007E3AFC">
      <w:pPr>
        <w:pStyle w:val="normal0"/>
        <w:rPr>
          <w:b/>
          <w:bCs/>
        </w:rPr>
      </w:pPr>
      <w:r w:rsidRPr="007E3AFC">
        <w:rPr>
          <w:b/>
          <w:bCs/>
        </w:rPr>
        <w:t>Acteur principal</w:t>
      </w:r>
    </w:p>
    <w:p w14:paraId="30DBBED5" w14:textId="57EF15BF" w:rsidR="007E3AFC" w:rsidRDefault="007E3AFC" w:rsidP="007E3AFC">
      <w:pPr>
        <w:pStyle w:val="normal0"/>
      </w:pPr>
      <w:r>
        <w:t xml:space="preserve">     </w:t>
      </w:r>
      <w:r>
        <w:t>Métrologue</w:t>
      </w:r>
    </w:p>
    <w:p w14:paraId="7934C119" w14:textId="77777777" w:rsidR="007E3AFC" w:rsidRPr="007E3AFC" w:rsidRDefault="007E3AFC" w:rsidP="007E3AFC">
      <w:pPr>
        <w:pStyle w:val="normal0"/>
        <w:rPr>
          <w:b/>
          <w:bCs/>
        </w:rPr>
      </w:pPr>
      <w:r w:rsidRPr="007E3AFC">
        <w:rPr>
          <w:b/>
          <w:bCs/>
        </w:rPr>
        <w:t>Objectifs</w:t>
      </w:r>
    </w:p>
    <w:p w14:paraId="77E0E679" w14:textId="2E764E56" w:rsidR="007E3AFC" w:rsidRDefault="007E3AFC" w:rsidP="007E3AFC">
      <w:pPr>
        <w:pStyle w:val="normal0"/>
      </w:pPr>
      <w:r>
        <w:t xml:space="preserve">     </w:t>
      </w:r>
      <w:r>
        <w:t>Pouvoir donné un PDF retournant la conformité d’homogénéité de température d’en un espace, avec les informations sur les données enregistrées</w:t>
      </w:r>
    </w:p>
    <w:p w14:paraId="09F69CAE" w14:textId="77777777" w:rsidR="007E3AFC" w:rsidRPr="007E3AFC" w:rsidRDefault="007E3AFC" w:rsidP="007E3AFC">
      <w:pPr>
        <w:pStyle w:val="normal0"/>
        <w:rPr>
          <w:b/>
          <w:bCs/>
        </w:rPr>
      </w:pPr>
      <w:r w:rsidRPr="007E3AFC">
        <w:rPr>
          <w:b/>
          <w:bCs/>
        </w:rPr>
        <w:t>Préconditions</w:t>
      </w:r>
    </w:p>
    <w:p w14:paraId="54E58844" w14:textId="164FC93F" w:rsidR="007E3AFC" w:rsidRDefault="007E3AFC" w:rsidP="007E3AFC">
      <w:pPr>
        <w:pStyle w:val="normal0"/>
      </w:pPr>
      <w:r>
        <w:t xml:space="preserve">    </w:t>
      </w:r>
      <w:r>
        <w:t>Le métrologue a réalisé l’enregistrement des données avec des sondes pour créer un csv avec les données</w:t>
      </w:r>
      <w:r w:rsidR="00627A0E">
        <w:t xml:space="preserve"> et récupère </w:t>
      </w:r>
      <w:r w:rsidR="00286777">
        <w:t>la macro TUS</w:t>
      </w:r>
      <w:r w:rsidR="00627A0E">
        <w:t xml:space="preserve"> sur l’ERP hélios.</w:t>
      </w:r>
    </w:p>
    <w:p w14:paraId="04A9765E" w14:textId="77777777" w:rsidR="007E3AFC" w:rsidRPr="007E3AFC" w:rsidRDefault="007E3AFC" w:rsidP="007E3AFC">
      <w:pPr>
        <w:pStyle w:val="normal0"/>
        <w:rPr>
          <w:b/>
          <w:bCs/>
        </w:rPr>
      </w:pPr>
      <w:r w:rsidRPr="007E3AFC">
        <w:rPr>
          <w:b/>
          <w:bCs/>
        </w:rPr>
        <w:t>Postconditions</w:t>
      </w:r>
    </w:p>
    <w:p w14:paraId="742EA992" w14:textId="727AE19A" w:rsidR="007E3AFC" w:rsidRDefault="007E3AFC" w:rsidP="007E3AFC">
      <w:pPr>
        <w:pStyle w:val="normal0"/>
      </w:pPr>
      <w:r>
        <w:t xml:space="preserve">     </w:t>
      </w:r>
      <w:r>
        <w:t>Le métrologue à un PV qui prouve la conformité de la machine</w:t>
      </w:r>
    </w:p>
    <w:p w14:paraId="3D2C336F" w14:textId="77777777" w:rsidR="007E3AFC" w:rsidRPr="007E3AFC" w:rsidRDefault="007E3AFC" w:rsidP="007E3AFC">
      <w:pPr>
        <w:pStyle w:val="normal0"/>
        <w:rPr>
          <w:b/>
          <w:bCs/>
        </w:rPr>
      </w:pPr>
      <w:r w:rsidRPr="007E3AFC">
        <w:rPr>
          <w:b/>
          <w:bCs/>
        </w:rPr>
        <w:t>Scénario nominal</w:t>
      </w:r>
    </w:p>
    <w:p w14:paraId="63BE0AA7" w14:textId="31581D61" w:rsidR="007E3AFC" w:rsidRDefault="007E3AFC" w:rsidP="007E3AFC">
      <w:pPr>
        <w:pStyle w:val="normal0"/>
      </w:pPr>
      <w:r>
        <w:t xml:space="preserve">     </w:t>
      </w:r>
      <w:r>
        <w:t>1.</w:t>
      </w:r>
      <w:r>
        <w:t xml:space="preserve"> </w:t>
      </w:r>
      <w:r>
        <w:t>Le métrologue choisi dans une liste la TUS qu’il désire de faire</w:t>
      </w:r>
    </w:p>
    <w:p w14:paraId="0CABA700" w14:textId="4B9DF90C" w:rsidR="007E3AFC" w:rsidRDefault="007E3AFC" w:rsidP="007E3AFC">
      <w:pPr>
        <w:pStyle w:val="normal0"/>
      </w:pPr>
      <w:r>
        <w:t xml:space="preserve">     </w:t>
      </w:r>
      <w:r>
        <w:t>2.</w:t>
      </w:r>
      <w:r>
        <w:t xml:space="preserve"> </w:t>
      </w:r>
      <w:r>
        <w:t xml:space="preserve">la macro affiche les feuilles qui correspondent </w:t>
      </w:r>
      <w:r w:rsidR="00627A0E">
        <w:t>à</w:t>
      </w:r>
      <w:r>
        <w:t xml:space="preserve"> la tus qu’il désire </w:t>
      </w:r>
    </w:p>
    <w:p w14:paraId="303267EB" w14:textId="646AFC1A" w:rsidR="007E3AFC" w:rsidRDefault="007E3AFC" w:rsidP="007E3AFC">
      <w:pPr>
        <w:pStyle w:val="normal0"/>
      </w:pPr>
      <w:r>
        <w:t xml:space="preserve">     </w:t>
      </w:r>
      <w:r>
        <w:t>3.</w:t>
      </w:r>
      <w:r>
        <w:t xml:space="preserve"> </w:t>
      </w:r>
      <w:r>
        <w:t>Le métrologue entre les données demandé dans un formulaire dans la feuille nommé « Mesures_*nom de la tus* »</w:t>
      </w:r>
    </w:p>
    <w:p w14:paraId="18C96FB3" w14:textId="46FD0563" w:rsidR="007E3AFC" w:rsidRDefault="007E3AFC" w:rsidP="007E3AFC">
      <w:pPr>
        <w:pStyle w:val="normal0"/>
      </w:pPr>
      <w:r>
        <w:t xml:space="preserve">     </w:t>
      </w:r>
      <w:r>
        <w:t>4.</w:t>
      </w:r>
      <w:r>
        <w:t xml:space="preserve"> </w:t>
      </w:r>
      <w:r>
        <w:t>Le métrologue lance la macro</w:t>
      </w:r>
    </w:p>
    <w:p w14:paraId="02CEEAE4" w14:textId="53F2F77E" w:rsidR="007E3AFC" w:rsidRDefault="007E3AFC" w:rsidP="007E3AFC">
      <w:pPr>
        <w:pStyle w:val="normal0"/>
      </w:pPr>
      <w:r>
        <w:t xml:space="preserve">     </w:t>
      </w:r>
      <w:r>
        <w:t>5.</w:t>
      </w:r>
      <w:r>
        <w:t xml:space="preserve"> </w:t>
      </w:r>
      <w:r>
        <w:t>Le métrologue choisis le fichier de données demander par la macro</w:t>
      </w:r>
    </w:p>
    <w:p w14:paraId="5715DD88" w14:textId="4865FAEE" w:rsidR="007E3AFC" w:rsidRDefault="007E3AFC" w:rsidP="007E3AFC">
      <w:pPr>
        <w:pStyle w:val="normal0"/>
      </w:pPr>
      <w:r>
        <w:t xml:space="preserve">     </w:t>
      </w:r>
      <w:r>
        <w:t>6.</w:t>
      </w:r>
      <w:r>
        <w:t xml:space="preserve"> </w:t>
      </w:r>
      <w:r>
        <w:t>Le métrologue sauvegarde sur l’ERP Hélios le PDF de la feuille « *Nom de la TUS*_PV »</w:t>
      </w:r>
    </w:p>
    <w:p w14:paraId="7CE086CB" w14:textId="77777777" w:rsidR="007E3AFC" w:rsidRPr="00286777" w:rsidRDefault="007E3AFC" w:rsidP="007E3AFC">
      <w:pPr>
        <w:pStyle w:val="normal0"/>
        <w:rPr>
          <w:b/>
          <w:bCs/>
        </w:rPr>
      </w:pPr>
      <w:r w:rsidRPr="00286777">
        <w:rPr>
          <w:b/>
          <w:bCs/>
        </w:rPr>
        <w:t>Extensions</w:t>
      </w:r>
    </w:p>
    <w:p w14:paraId="4CA0092A" w14:textId="1A7D19CE" w:rsidR="007E3AFC" w:rsidRDefault="007E3AFC" w:rsidP="007E3AFC">
      <w:pPr>
        <w:pStyle w:val="normal0"/>
      </w:pPr>
      <w:r>
        <w:t xml:space="preserve">     </w:t>
      </w:r>
      <w:r w:rsidR="00286777">
        <w:t>1.</w:t>
      </w:r>
      <w:r>
        <w:t xml:space="preserve"> </w:t>
      </w:r>
      <w:r w:rsidR="00286777">
        <w:t>a.</w:t>
      </w:r>
      <w:r>
        <w:t xml:space="preserve"> </w:t>
      </w:r>
      <w:r w:rsidR="00286777">
        <w:t>Le métrologue choisis la TUS qu’il désire réaliser</w:t>
      </w:r>
    </w:p>
    <w:p w14:paraId="239277CE" w14:textId="7CB650FC" w:rsidR="00286777" w:rsidRDefault="00286777" w:rsidP="007E3AFC">
      <w:pPr>
        <w:pStyle w:val="normal0"/>
      </w:pPr>
      <w:r>
        <w:t xml:space="preserve">          b. Le métrologue choisis de reset toutes les données de toutes les feuilles pour le remettre par défaut.</w:t>
      </w:r>
    </w:p>
    <w:p w14:paraId="63F2BB4B" w14:textId="52FB8AC5" w:rsidR="007E3AFC" w:rsidRDefault="007E3AFC" w:rsidP="00286777">
      <w:pPr>
        <w:pStyle w:val="normal0"/>
      </w:pPr>
      <w:r>
        <w:t xml:space="preserve">     </w:t>
      </w:r>
      <w:r w:rsidR="00286777">
        <w:t>2.</w:t>
      </w:r>
      <w:r>
        <w:t xml:space="preserve"> </w:t>
      </w:r>
      <w:r w:rsidR="00286777">
        <w:t>Les feuilles de la TUS choisis sont affiché</w:t>
      </w:r>
    </w:p>
    <w:p w14:paraId="0E712382" w14:textId="57A8A8E0" w:rsidR="007E3AFC" w:rsidRDefault="007E3AFC" w:rsidP="00286777">
      <w:pPr>
        <w:pStyle w:val="normal0"/>
      </w:pPr>
      <w:r>
        <w:t xml:space="preserve">     </w:t>
      </w:r>
      <w:r w:rsidR="00286777">
        <w:t>3.a. L’utilisateurs entre toutes les données demandées et passe à l’étape 4</w:t>
      </w:r>
    </w:p>
    <w:p w14:paraId="54CAF077" w14:textId="08582FCA" w:rsidR="00286777" w:rsidRDefault="00286777" w:rsidP="00286777">
      <w:pPr>
        <w:pStyle w:val="normal0"/>
      </w:pPr>
      <w:r>
        <w:t xml:space="preserve">        b. L’utilisateur n’entre pas toutes les données demandées </w:t>
      </w:r>
      <w:r>
        <w:t xml:space="preserve">et passe </w:t>
      </w:r>
      <w:r>
        <w:t>à</w:t>
      </w:r>
      <w:r>
        <w:t xml:space="preserve"> l’étape 4</w:t>
      </w:r>
    </w:p>
    <w:p w14:paraId="0678E1A9" w14:textId="032D14E6" w:rsidR="00286777" w:rsidRDefault="00286777" w:rsidP="00286777">
      <w:pPr>
        <w:pStyle w:val="normal0"/>
      </w:pPr>
      <w:r>
        <w:t xml:space="preserve">     4.a. l’utilisateurs a rentré toutes les données demandé et la macro se lance et passe à l’étape </w:t>
      </w:r>
      <w:r w:rsidR="007407A2">
        <w:t>5</w:t>
      </w:r>
    </w:p>
    <w:p w14:paraId="1E0D7B66" w14:textId="54192B6A" w:rsidR="00286777" w:rsidRDefault="00286777" w:rsidP="00286777">
      <w:pPr>
        <w:pStyle w:val="normal0"/>
      </w:pPr>
      <w:r>
        <w:t xml:space="preserve">        b. L’utilisateur n’a pas rentré toutes les données demandé et la macro renvoie un message lui informant du problème et arrête la macro et repasse à l’étape 3</w:t>
      </w:r>
    </w:p>
    <w:p w14:paraId="2C70E15F" w14:textId="7AF43ED8" w:rsidR="00286777" w:rsidRDefault="007407A2" w:rsidP="00286777">
      <w:pPr>
        <w:pStyle w:val="normal0"/>
      </w:pPr>
      <w:r>
        <w:lastRenderedPageBreak/>
        <w:t>5.a. Le métrologue choisis le bon fichier avec « Group-1 » dans le nom de celui-ci et avec les bons entêtes et passe à l’étape 6</w:t>
      </w:r>
    </w:p>
    <w:p w14:paraId="0E279A13" w14:textId="2B59F300" w:rsidR="007407A2" w:rsidRDefault="007407A2" w:rsidP="00286777">
      <w:pPr>
        <w:pStyle w:val="normal0"/>
      </w:pPr>
      <w:r>
        <w:t xml:space="preserve">    b.1. Le métrologue choisi un fichier qui n’a pas « Group-1 » dans le nom et la macro lui renvoi un message lui disant qu’il a choisi le mauvais fichier et lui demande s’il veut en rechoisir un et l’utilisateur dit oui</w:t>
      </w:r>
      <w:r w:rsidRPr="007407A2">
        <w:t xml:space="preserve"> </w:t>
      </w:r>
      <w:r>
        <w:t>e</w:t>
      </w:r>
      <w:r>
        <w:t xml:space="preserve">t retourne </w:t>
      </w:r>
      <w:r>
        <w:t>à</w:t>
      </w:r>
      <w:r>
        <w:t xml:space="preserve"> l’étape </w:t>
      </w:r>
      <w:r>
        <w:t>4</w:t>
      </w:r>
    </w:p>
    <w:p w14:paraId="2D28937F" w14:textId="20CD4C1D" w:rsidR="007407A2" w:rsidRDefault="007407A2" w:rsidP="00286777">
      <w:pPr>
        <w:pStyle w:val="normal0"/>
      </w:pPr>
      <w:r>
        <w:t xml:space="preserve">     b.2. </w:t>
      </w:r>
      <w:r>
        <w:t xml:space="preserve">Le métrologue choisi un fichier qui n’a pas « Group-1 » dans le nom et la macro lui renvoi un message lui disant qu’il a choisi le mauvais fichier et lui demande s’il veut en rechoisir un et l’utilisateur dit </w:t>
      </w:r>
      <w:r>
        <w:t>non et retourne à l’étape 3</w:t>
      </w:r>
    </w:p>
    <w:p w14:paraId="4E6A1866" w14:textId="72D25E37" w:rsidR="007407A2" w:rsidRDefault="007407A2" w:rsidP="00286777">
      <w:pPr>
        <w:pStyle w:val="normal0"/>
      </w:pPr>
      <w:r>
        <w:t xml:space="preserve">      c.1. Le métrologue choisis le fichier avec le bon </w:t>
      </w:r>
      <w:r w:rsidR="000845AA">
        <w:t>fichier</w:t>
      </w:r>
      <w:r>
        <w:t xml:space="preserve"> mais les entêtes ne correspondent pas </w:t>
      </w:r>
      <w:r w:rsidR="0067423D">
        <w:t>aux entêtes</w:t>
      </w:r>
      <w:r w:rsidR="000845AA">
        <w:t xml:space="preserve"> préalablement informé dans </w:t>
      </w:r>
      <w:r w:rsidR="0067423D">
        <w:t>la feuille</w:t>
      </w:r>
      <w:r w:rsidR="000845AA">
        <w:t xml:space="preserve"> entête</w:t>
      </w:r>
      <w:r>
        <w:t xml:space="preserve"> qui est demandée </w:t>
      </w:r>
      <w:r>
        <w:t>et la macro lui renvoi un message lui disant qu’il a choisi le mauvais fichier et lui demande s’il veut en rechoisir un et l’utilisateur dit non et retourne à l’étape 3</w:t>
      </w:r>
    </w:p>
    <w:p w14:paraId="05C4EBA8" w14:textId="4A173EC0" w:rsidR="007407A2" w:rsidRDefault="007407A2" w:rsidP="00286777">
      <w:pPr>
        <w:pStyle w:val="normal0"/>
      </w:pPr>
      <w:r>
        <w:t>6. L’utilisateur accède à la feuille PV et la sauvegarde sur l’ERP</w:t>
      </w:r>
    </w:p>
    <w:p w14:paraId="256BED7F" w14:textId="77777777" w:rsidR="007E3AFC" w:rsidRPr="00286777" w:rsidRDefault="007E3AFC" w:rsidP="007E3AFC">
      <w:pPr>
        <w:pStyle w:val="normal0"/>
        <w:rPr>
          <w:b/>
          <w:bCs/>
        </w:rPr>
      </w:pPr>
      <w:r w:rsidRPr="00286777">
        <w:rPr>
          <w:b/>
          <w:bCs/>
        </w:rPr>
        <w:t>Exigences supplémentaires</w:t>
      </w:r>
    </w:p>
    <w:p w14:paraId="1E04083C" w14:textId="27E17455" w:rsidR="00BB15A1" w:rsidRDefault="007E3AFC" w:rsidP="007E3AFC">
      <w:pPr>
        <w:pStyle w:val="normal0"/>
      </w:pPr>
      <w:r>
        <w:t xml:space="preserve">     </w:t>
      </w:r>
      <w:r w:rsidR="007407A2">
        <w:t>Le PV doit retourner des résultats exacts et non faussé sous peine de conséquence.</w:t>
      </w:r>
    </w:p>
    <w:p w14:paraId="30607E88" w14:textId="77777777" w:rsidR="0067423D" w:rsidRDefault="0067423D" w:rsidP="007E3AFC">
      <w:pPr>
        <w:pStyle w:val="normal0"/>
      </w:pPr>
    </w:p>
    <w:p w14:paraId="75C6C456" w14:textId="69760D89" w:rsidR="000A044E" w:rsidRDefault="000A044E" w:rsidP="000A044E">
      <w:pPr>
        <w:pStyle w:val="11TITRE"/>
        <w:numPr>
          <w:ilvl w:val="1"/>
          <w:numId w:val="5"/>
        </w:numPr>
      </w:pPr>
      <w:bookmarkStart w:id="18" w:name="_Toc158896930"/>
      <w:r>
        <w:t>Cas d’utilisation UML</w:t>
      </w:r>
      <w:bookmarkEnd w:id="18"/>
    </w:p>
    <w:p w14:paraId="61CCA336" w14:textId="77777777" w:rsidR="00CC0F12" w:rsidRDefault="000A044E" w:rsidP="00524F15">
      <w:pPr>
        <w:pStyle w:val="normal0"/>
      </w:pPr>
      <w:r w:rsidRPr="000A044E">
        <w:drawing>
          <wp:inline distT="0" distB="0" distL="0" distR="0" wp14:anchorId="6148A0CE" wp14:editId="21ACD88C">
            <wp:extent cx="5760720" cy="3937000"/>
            <wp:effectExtent l="0" t="0" r="0" b="6350"/>
            <wp:docPr id="11432368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6800" name=""/>
                    <pic:cNvPicPr/>
                  </pic:nvPicPr>
                  <pic:blipFill>
                    <a:blip r:embed="rId22"/>
                    <a:stretch>
                      <a:fillRect/>
                    </a:stretch>
                  </pic:blipFill>
                  <pic:spPr>
                    <a:xfrm>
                      <a:off x="0" y="0"/>
                      <a:ext cx="5760720" cy="3937000"/>
                    </a:xfrm>
                    <a:prstGeom prst="rect">
                      <a:avLst/>
                    </a:prstGeom>
                  </pic:spPr>
                </pic:pic>
              </a:graphicData>
            </a:graphic>
          </wp:inline>
        </w:drawing>
      </w:r>
    </w:p>
    <w:p w14:paraId="693329C2" w14:textId="55A01F54" w:rsidR="00CC0F12" w:rsidRDefault="00CC0F12" w:rsidP="00CC0F12">
      <w:pPr>
        <w:pStyle w:val="Lgende"/>
        <w:jc w:val="center"/>
      </w:pPr>
      <w:bookmarkStart w:id="19" w:name="_Toc158887806"/>
      <w:r>
        <w:t xml:space="preserve">Figure </w:t>
      </w:r>
      <w:r>
        <w:fldChar w:fldCharType="begin"/>
      </w:r>
      <w:r>
        <w:instrText xml:space="preserve"> SEQ Figure \* ARABIC </w:instrText>
      </w:r>
      <w:r>
        <w:fldChar w:fldCharType="separate"/>
      </w:r>
      <w:r>
        <w:rPr>
          <w:noProof/>
        </w:rPr>
        <w:t>2</w:t>
      </w:r>
      <w:r>
        <w:fldChar w:fldCharType="end"/>
      </w:r>
      <w:r>
        <w:t xml:space="preserve"> : Cas d'utilisation UML</w:t>
      </w:r>
      <w:bookmarkEnd w:id="19"/>
    </w:p>
    <w:p w14:paraId="1C7AEF20" w14:textId="34753668" w:rsidR="00CC0F12" w:rsidRPr="00CC0F12" w:rsidRDefault="00CC0F12" w:rsidP="00CC0F12">
      <w:pPr>
        <w:rPr>
          <w:b/>
          <w:color w:val="2F5496" w:themeColor="accent1" w:themeShade="BF"/>
          <w:sz w:val="28"/>
          <w:u w:val="single"/>
        </w:rPr>
      </w:pPr>
      <w:r>
        <w:br w:type="page"/>
      </w:r>
    </w:p>
    <w:p w14:paraId="6A143B4B" w14:textId="3A60C685" w:rsidR="00BB15A1" w:rsidRDefault="00BB15A1" w:rsidP="00BB15A1">
      <w:pPr>
        <w:pStyle w:val="1TITRE"/>
        <w:numPr>
          <w:ilvl w:val="0"/>
          <w:numId w:val="2"/>
        </w:numPr>
      </w:pPr>
      <w:bookmarkStart w:id="20" w:name="_Toc158896931"/>
      <w:r>
        <w:lastRenderedPageBreak/>
        <w:t>Explication du code de la macro</w:t>
      </w:r>
      <w:bookmarkEnd w:id="20"/>
    </w:p>
    <w:p w14:paraId="28E5BCF6" w14:textId="229EB51E" w:rsidR="00A4496C" w:rsidRDefault="0026766D" w:rsidP="00A4496C">
      <w:pPr>
        <w:pStyle w:val="normal0"/>
      </w:pPr>
      <w:r>
        <w:t>Voici dans la partie de cette documentation ou nous allons voir le fonctionnement de la macro entièrement.</w:t>
      </w:r>
    </w:p>
    <w:p w14:paraId="0F7D5774" w14:textId="20FA5215" w:rsidR="0026766D" w:rsidRDefault="0026766D" w:rsidP="0026766D">
      <w:pPr>
        <w:pStyle w:val="11TITRE"/>
        <w:numPr>
          <w:ilvl w:val="1"/>
          <w:numId w:val="6"/>
        </w:numPr>
      </w:pPr>
      <w:bookmarkStart w:id="21" w:name="_Toc158896932"/>
      <w:r>
        <w:t>Le fichier Excel</w:t>
      </w:r>
      <w:bookmarkEnd w:id="21"/>
    </w:p>
    <w:p w14:paraId="1BFB508A" w14:textId="13252CEF" w:rsidR="0026766D" w:rsidRDefault="0026766D" w:rsidP="0026766D">
      <w:pPr>
        <w:pStyle w:val="normal0"/>
      </w:pPr>
      <w:r>
        <w:t>Le fichier Excel de la macro est nommé avec IMP pour imprimé, ind pour l’indice et la date qui permette de savoir la version de la macro.</w:t>
      </w:r>
    </w:p>
    <w:p w14:paraId="7F36E55B" w14:textId="6E5C0807" w:rsidR="0026766D" w:rsidRDefault="0026766D" w:rsidP="0026766D">
      <w:pPr>
        <w:pStyle w:val="normal0"/>
      </w:pPr>
      <w:r>
        <w:t>L’utilisateur ouvrira une copie pour faire la TUS en récupérant le fichier sur l’ERP hélios pour ne pas modifié l’original.</w:t>
      </w:r>
    </w:p>
    <w:p w14:paraId="7C9CFFE9" w14:textId="77777777" w:rsidR="0026766D" w:rsidRDefault="0026766D" w:rsidP="0026766D">
      <w:pPr>
        <w:pStyle w:val="normal0"/>
      </w:pPr>
    </w:p>
    <w:p w14:paraId="46D34A6B" w14:textId="65B1564E" w:rsidR="00340801" w:rsidRDefault="00E65061" w:rsidP="00340801">
      <w:pPr>
        <w:pStyle w:val="11TITRE"/>
        <w:numPr>
          <w:ilvl w:val="1"/>
          <w:numId w:val="6"/>
        </w:numPr>
      </w:pPr>
      <w:bookmarkStart w:id="22" w:name="_Toc158896933"/>
      <w:r>
        <w:t>Méthode utiliser</w:t>
      </w:r>
      <w:bookmarkEnd w:id="22"/>
    </w:p>
    <w:p w14:paraId="0989F19D" w14:textId="081BF938" w:rsidR="00340801" w:rsidRDefault="00340801" w:rsidP="00340801">
      <w:pPr>
        <w:pStyle w:val="normal0"/>
      </w:pPr>
      <w:r>
        <w:t xml:space="preserve">Nous avons réalisé une macro pour toutes les TUS pour répondre </w:t>
      </w:r>
      <w:proofErr w:type="gramStart"/>
      <w:r>
        <w:t>a</w:t>
      </w:r>
      <w:proofErr w:type="gramEnd"/>
      <w:r>
        <w:t xml:space="preserve"> une problématique qui est de maintenir les mise a jour de chaque macro. C’est-a-dire que si un problème apparaît il faudra faire la modification sur une seule fonction sur un seul fichier au lieu de le faire pour chaque macro de chaque fichier.</w:t>
      </w:r>
    </w:p>
    <w:p w14:paraId="1F4468AB" w14:textId="006C8707" w:rsidR="00340801" w:rsidRDefault="00340801" w:rsidP="00340801">
      <w:pPr>
        <w:pStyle w:val="normal0"/>
      </w:pPr>
      <w:r>
        <w:t xml:space="preserve">Donc j’ai réalisé une macro dynamique qui suis une méthode simple. Chaque Tus possède un module et un </w:t>
      </w:r>
      <w:proofErr w:type="spellStart"/>
      <w:r>
        <w:t>Sub</w:t>
      </w:r>
      <w:proofErr w:type="spellEnd"/>
      <w:r>
        <w:t xml:space="preserve"> qui fais appel à des fonctions. Chaque fonction est utilisée par toutes les TUS donc il faut prendre en considération tous les cas de chaque Tus qui pourrait arriver.</w:t>
      </w:r>
    </w:p>
    <w:p w14:paraId="33A75624" w14:textId="6C3B2D09" w:rsidR="00340801" w:rsidRDefault="00255886" w:rsidP="00340801">
      <w:pPr>
        <w:pStyle w:val="normal0"/>
      </w:pPr>
      <w:r>
        <w:t>Pour résumé il y’aura un modèle de code identique pour chaque TUS mais avec des paramètres différents, et il y’aura des fonctions qui seront utilisées pour chaque Tus.</w:t>
      </w:r>
    </w:p>
    <w:p w14:paraId="1E65CC00" w14:textId="77777777" w:rsidR="0026766D" w:rsidRDefault="0026766D" w:rsidP="00340801">
      <w:pPr>
        <w:pStyle w:val="normal0"/>
      </w:pPr>
    </w:p>
    <w:p w14:paraId="677850BA" w14:textId="5D0348AA" w:rsidR="00E65061" w:rsidRDefault="00E65061" w:rsidP="00E65061">
      <w:pPr>
        <w:pStyle w:val="11TITRE"/>
        <w:numPr>
          <w:ilvl w:val="1"/>
          <w:numId w:val="6"/>
        </w:numPr>
      </w:pPr>
      <w:bookmarkStart w:id="23" w:name="_Toc158896934"/>
      <w:r>
        <w:t>Modèle du code pour les Tus</w:t>
      </w:r>
      <w:bookmarkEnd w:id="23"/>
    </w:p>
    <w:p w14:paraId="3969C531" w14:textId="5D4687BD" w:rsidR="00A4496C" w:rsidRDefault="0026766D" w:rsidP="00A4496C">
      <w:pPr>
        <w:pStyle w:val="normal0"/>
      </w:pPr>
      <w:r>
        <w:t>Pour se qui est du modèle principal des Tus nous allons prendre l’exemple du code pour la Tus du congélateur pour comprendre comment la macro fonctionne.</w:t>
      </w:r>
    </w:p>
    <w:p w14:paraId="1DCA4E1D" w14:textId="77777777" w:rsidR="0026766D" w:rsidRDefault="0026766D" w:rsidP="00A4496C">
      <w:pPr>
        <w:pStyle w:val="normal0"/>
      </w:pPr>
    </w:p>
    <w:p w14:paraId="6A42D573" w14:textId="77777777" w:rsidR="0026766D" w:rsidRDefault="0026766D" w:rsidP="00A4496C">
      <w:pPr>
        <w:pStyle w:val="normal0"/>
      </w:pPr>
    </w:p>
    <w:p w14:paraId="5698C8AD" w14:textId="453A9762" w:rsidR="00E65061" w:rsidRDefault="00E65061" w:rsidP="00E65061">
      <w:pPr>
        <w:pStyle w:val="11TITRE"/>
        <w:numPr>
          <w:ilvl w:val="1"/>
          <w:numId w:val="6"/>
        </w:numPr>
      </w:pPr>
      <w:bookmarkStart w:id="24" w:name="_Toc158896935"/>
      <w:r>
        <w:t>Explications des Fonctions</w:t>
      </w:r>
      <w:bookmarkEnd w:id="24"/>
    </w:p>
    <w:p w14:paraId="0CDC1B50" w14:textId="77777777" w:rsidR="00A4496C" w:rsidRDefault="00A4496C" w:rsidP="00A4496C">
      <w:pPr>
        <w:pStyle w:val="normal0"/>
      </w:pPr>
    </w:p>
    <w:p w14:paraId="1E18EECB" w14:textId="01C22154" w:rsidR="00377568" w:rsidRDefault="00377568" w:rsidP="00377568">
      <w:pPr>
        <w:pStyle w:val="1TITRE"/>
        <w:numPr>
          <w:ilvl w:val="0"/>
          <w:numId w:val="2"/>
        </w:numPr>
      </w:pPr>
      <w:bookmarkStart w:id="25" w:name="_Toc158896936"/>
      <w:r>
        <w:t>Conclusion</w:t>
      </w:r>
      <w:bookmarkEnd w:id="25"/>
    </w:p>
    <w:p w14:paraId="2AF2D258" w14:textId="77777777" w:rsidR="00377568" w:rsidRDefault="00377568" w:rsidP="00377568">
      <w:pPr>
        <w:pStyle w:val="normal0"/>
      </w:pPr>
    </w:p>
    <w:p w14:paraId="07ED0559" w14:textId="3D8F7D12" w:rsidR="00377568" w:rsidRDefault="00377568" w:rsidP="00377568">
      <w:pPr>
        <w:pStyle w:val="1TITRE"/>
        <w:numPr>
          <w:ilvl w:val="0"/>
          <w:numId w:val="2"/>
        </w:numPr>
      </w:pPr>
      <w:bookmarkStart w:id="26" w:name="_Toc158896937"/>
      <w:r>
        <w:t>Remerciement</w:t>
      </w:r>
      <w:bookmarkEnd w:id="26"/>
    </w:p>
    <w:p w14:paraId="01D32804" w14:textId="77777777" w:rsidR="00377568" w:rsidRDefault="00377568" w:rsidP="00377568">
      <w:pPr>
        <w:pStyle w:val="Paragraphedeliste"/>
      </w:pPr>
    </w:p>
    <w:p w14:paraId="44F18DA1" w14:textId="77777777" w:rsidR="00377568" w:rsidRPr="00377568" w:rsidRDefault="00377568" w:rsidP="00377568">
      <w:pPr>
        <w:pStyle w:val="normal0"/>
      </w:pPr>
    </w:p>
    <w:p w14:paraId="05501008" w14:textId="6B83C4D7" w:rsidR="00524F15" w:rsidRPr="00377568" w:rsidRDefault="00377568" w:rsidP="00377568">
      <w:pPr>
        <w:rPr>
          <w:b/>
          <w:color w:val="8EAADB" w:themeColor="accent1" w:themeTint="99"/>
          <w:sz w:val="28"/>
          <w:u w:val="single"/>
        </w:rPr>
      </w:pPr>
      <w:r>
        <w:br w:type="page"/>
      </w:r>
    </w:p>
    <w:p w14:paraId="5DE16EC3" w14:textId="4F1075FF" w:rsidR="00524F15" w:rsidRDefault="00524F15" w:rsidP="00524F15">
      <w:pPr>
        <w:pStyle w:val="1TITRE"/>
        <w:numPr>
          <w:ilvl w:val="0"/>
          <w:numId w:val="2"/>
        </w:numPr>
      </w:pPr>
      <w:bookmarkStart w:id="27" w:name="_Toc158896938"/>
      <w:r>
        <w:lastRenderedPageBreak/>
        <w:t>Table d’illustration</w:t>
      </w:r>
      <w:bookmarkEnd w:id="27"/>
    </w:p>
    <w:p w14:paraId="47C78103" w14:textId="77777777" w:rsidR="00524F15" w:rsidRDefault="00524F15" w:rsidP="00524F15">
      <w:pPr>
        <w:pStyle w:val="1TITRE"/>
      </w:pPr>
    </w:p>
    <w:p w14:paraId="2797071C" w14:textId="30171952" w:rsidR="00524F15" w:rsidRDefault="00524F15">
      <w:pPr>
        <w:pStyle w:val="Tabledesillustrations"/>
        <w:tabs>
          <w:tab w:val="right" w:leader="dot" w:pos="9062"/>
        </w:tabs>
        <w:rPr>
          <w:noProof/>
        </w:rPr>
      </w:pPr>
      <w:r>
        <w:fldChar w:fldCharType="begin"/>
      </w:r>
      <w:r>
        <w:instrText xml:space="preserve"> TOC \h \z \c "Figure" </w:instrText>
      </w:r>
      <w:r>
        <w:fldChar w:fldCharType="separate"/>
      </w:r>
      <w:hyperlink w:anchor="_Toc158887805" w:history="1">
        <w:r w:rsidRPr="00DA6BD4">
          <w:rPr>
            <w:rStyle w:val="Lienhypertexte"/>
            <w:noProof/>
          </w:rPr>
          <w:t>Figure 1 : Image d'un enregistreur</w:t>
        </w:r>
        <w:r>
          <w:rPr>
            <w:noProof/>
            <w:webHidden/>
          </w:rPr>
          <w:tab/>
        </w:r>
        <w:r>
          <w:rPr>
            <w:noProof/>
            <w:webHidden/>
          </w:rPr>
          <w:fldChar w:fldCharType="begin"/>
        </w:r>
        <w:r>
          <w:rPr>
            <w:noProof/>
            <w:webHidden/>
          </w:rPr>
          <w:instrText xml:space="preserve"> PAGEREF _Toc158887805 \h </w:instrText>
        </w:r>
        <w:r>
          <w:rPr>
            <w:noProof/>
            <w:webHidden/>
          </w:rPr>
        </w:r>
        <w:r>
          <w:rPr>
            <w:noProof/>
            <w:webHidden/>
          </w:rPr>
          <w:fldChar w:fldCharType="separate"/>
        </w:r>
        <w:r>
          <w:rPr>
            <w:noProof/>
            <w:webHidden/>
          </w:rPr>
          <w:t>2</w:t>
        </w:r>
        <w:r>
          <w:rPr>
            <w:noProof/>
            <w:webHidden/>
          </w:rPr>
          <w:fldChar w:fldCharType="end"/>
        </w:r>
      </w:hyperlink>
    </w:p>
    <w:p w14:paraId="67F8906A" w14:textId="4E3C78CA" w:rsidR="00524F15" w:rsidRDefault="00524F15">
      <w:pPr>
        <w:pStyle w:val="Tabledesillustrations"/>
        <w:tabs>
          <w:tab w:val="right" w:leader="dot" w:pos="9062"/>
        </w:tabs>
        <w:rPr>
          <w:noProof/>
        </w:rPr>
      </w:pPr>
      <w:hyperlink w:anchor="_Toc158887806" w:history="1">
        <w:r w:rsidRPr="00DA6BD4">
          <w:rPr>
            <w:rStyle w:val="Lienhypertexte"/>
            <w:noProof/>
          </w:rPr>
          <w:t>Figure 2 : Cas d'utilisation UML</w:t>
        </w:r>
        <w:r>
          <w:rPr>
            <w:noProof/>
            <w:webHidden/>
          </w:rPr>
          <w:tab/>
        </w:r>
        <w:r>
          <w:rPr>
            <w:noProof/>
            <w:webHidden/>
          </w:rPr>
          <w:fldChar w:fldCharType="begin"/>
        </w:r>
        <w:r>
          <w:rPr>
            <w:noProof/>
            <w:webHidden/>
          </w:rPr>
          <w:instrText xml:space="preserve"> PAGEREF _Toc158887806 \h </w:instrText>
        </w:r>
        <w:r>
          <w:rPr>
            <w:noProof/>
            <w:webHidden/>
          </w:rPr>
        </w:r>
        <w:r>
          <w:rPr>
            <w:noProof/>
            <w:webHidden/>
          </w:rPr>
          <w:fldChar w:fldCharType="separate"/>
        </w:r>
        <w:r>
          <w:rPr>
            <w:noProof/>
            <w:webHidden/>
          </w:rPr>
          <w:t>10</w:t>
        </w:r>
        <w:r>
          <w:rPr>
            <w:noProof/>
            <w:webHidden/>
          </w:rPr>
          <w:fldChar w:fldCharType="end"/>
        </w:r>
      </w:hyperlink>
    </w:p>
    <w:p w14:paraId="1CC07C70" w14:textId="45C92B24" w:rsidR="00524F15" w:rsidRDefault="00524F15" w:rsidP="00524F15">
      <w:pPr>
        <w:pStyle w:val="normal0"/>
      </w:pPr>
      <w:r>
        <w:fldChar w:fldCharType="end"/>
      </w:r>
    </w:p>
    <w:sectPr w:rsidR="00524F15">
      <w:headerReference w:type="default" r:id="rId23"/>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5DCC9" w14:textId="77777777" w:rsidR="00EB0161" w:rsidRDefault="00EB0161" w:rsidP="000846C3">
      <w:pPr>
        <w:spacing w:after="0" w:line="240" w:lineRule="auto"/>
      </w:pPr>
      <w:r>
        <w:separator/>
      </w:r>
    </w:p>
  </w:endnote>
  <w:endnote w:type="continuationSeparator" w:id="0">
    <w:p w14:paraId="5740A2A7" w14:textId="77777777" w:rsidR="00EB0161" w:rsidRDefault="00EB0161" w:rsidP="00084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39368" w14:textId="77777777" w:rsidR="000846C3" w:rsidRDefault="000846C3">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710AB919" w14:textId="77777777" w:rsidR="000846C3" w:rsidRDefault="000846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A25B0" w14:textId="77777777" w:rsidR="00EB0161" w:rsidRDefault="00EB0161" w:rsidP="000846C3">
      <w:pPr>
        <w:spacing w:after="0" w:line="240" w:lineRule="auto"/>
      </w:pPr>
      <w:r>
        <w:separator/>
      </w:r>
    </w:p>
  </w:footnote>
  <w:footnote w:type="continuationSeparator" w:id="0">
    <w:p w14:paraId="547D959F" w14:textId="77777777" w:rsidR="00EB0161" w:rsidRDefault="00EB0161" w:rsidP="00084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9100" w14:textId="6178AF9E" w:rsidR="000846C3" w:rsidRDefault="000846C3">
    <w:pPr>
      <w:pStyle w:val="En-tte"/>
    </w:pPr>
    <w:r>
      <w:t>BERNE Paul</w:t>
    </w:r>
    <w:r>
      <w:tab/>
    </w:r>
    <w:r>
      <w:tab/>
      <w:t xml:space="preserve">BTS SIO </w:t>
    </w:r>
    <w:r w:rsidR="005E5A74">
      <w:t>2</w:t>
    </w:r>
  </w:p>
  <w:p w14:paraId="1579066A" w14:textId="77777777" w:rsidR="005E5A74" w:rsidRDefault="005E5A7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73224"/>
    <w:multiLevelType w:val="multilevel"/>
    <w:tmpl w:val="8F342C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600514A"/>
    <w:multiLevelType w:val="multilevel"/>
    <w:tmpl w:val="41943A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7C0734B"/>
    <w:multiLevelType w:val="multilevel"/>
    <w:tmpl w:val="C13E006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F1B1413"/>
    <w:multiLevelType w:val="multilevel"/>
    <w:tmpl w:val="9970DA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70940FC"/>
    <w:multiLevelType w:val="multilevel"/>
    <w:tmpl w:val="8DB6281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FED507C"/>
    <w:multiLevelType w:val="hybridMultilevel"/>
    <w:tmpl w:val="E67A8672"/>
    <w:lvl w:ilvl="0" w:tplc="0A70C7C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99945351">
    <w:abstractNumId w:val="1"/>
  </w:num>
  <w:num w:numId="2" w16cid:durableId="624694613">
    <w:abstractNumId w:val="5"/>
  </w:num>
  <w:num w:numId="3" w16cid:durableId="1491410895">
    <w:abstractNumId w:val="3"/>
  </w:num>
  <w:num w:numId="4" w16cid:durableId="1296528329">
    <w:abstractNumId w:val="4"/>
  </w:num>
  <w:num w:numId="5" w16cid:durableId="1041058756">
    <w:abstractNumId w:val="0"/>
  </w:num>
  <w:num w:numId="6" w16cid:durableId="21020690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FFD"/>
    <w:rsid w:val="00052798"/>
    <w:rsid w:val="000723DB"/>
    <w:rsid w:val="000845AA"/>
    <w:rsid w:val="000846C3"/>
    <w:rsid w:val="000A044E"/>
    <w:rsid w:val="0016624E"/>
    <w:rsid w:val="001F5A6A"/>
    <w:rsid w:val="00255886"/>
    <w:rsid w:val="0026766D"/>
    <w:rsid w:val="00286777"/>
    <w:rsid w:val="002E33B2"/>
    <w:rsid w:val="003027C3"/>
    <w:rsid w:val="00315CF3"/>
    <w:rsid w:val="00340801"/>
    <w:rsid w:val="00377568"/>
    <w:rsid w:val="00432AB1"/>
    <w:rsid w:val="004E6783"/>
    <w:rsid w:val="004F67EF"/>
    <w:rsid w:val="0050020E"/>
    <w:rsid w:val="00524F15"/>
    <w:rsid w:val="005D531B"/>
    <w:rsid w:val="005D59AE"/>
    <w:rsid w:val="005E5A74"/>
    <w:rsid w:val="005E670B"/>
    <w:rsid w:val="005F379D"/>
    <w:rsid w:val="00616B13"/>
    <w:rsid w:val="00627A0E"/>
    <w:rsid w:val="0067423D"/>
    <w:rsid w:val="006817ED"/>
    <w:rsid w:val="0069763D"/>
    <w:rsid w:val="006F6D42"/>
    <w:rsid w:val="006F73D0"/>
    <w:rsid w:val="00710DF9"/>
    <w:rsid w:val="007407A2"/>
    <w:rsid w:val="00767E52"/>
    <w:rsid w:val="007E3AFC"/>
    <w:rsid w:val="007F3B2D"/>
    <w:rsid w:val="008239D1"/>
    <w:rsid w:val="00851B40"/>
    <w:rsid w:val="0088624D"/>
    <w:rsid w:val="008A748D"/>
    <w:rsid w:val="008E50AD"/>
    <w:rsid w:val="0099355F"/>
    <w:rsid w:val="009B2194"/>
    <w:rsid w:val="009C1A00"/>
    <w:rsid w:val="00A4496C"/>
    <w:rsid w:val="00AF0226"/>
    <w:rsid w:val="00BB15A1"/>
    <w:rsid w:val="00BF50F1"/>
    <w:rsid w:val="00C13508"/>
    <w:rsid w:val="00C3778B"/>
    <w:rsid w:val="00C745BA"/>
    <w:rsid w:val="00CA735B"/>
    <w:rsid w:val="00CB7FB3"/>
    <w:rsid w:val="00CC0F12"/>
    <w:rsid w:val="00CD5FDD"/>
    <w:rsid w:val="00D65964"/>
    <w:rsid w:val="00D76A57"/>
    <w:rsid w:val="00DA4E00"/>
    <w:rsid w:val="00DE43C6"/>
    <w:rsid w:val="00E12FFD"/>
    <w:rsid w:val="00E65061"/>
    <w:rsid w:val="00E82536"/>
    <w:rsid w:val="00EA18FC"/>
    <w:rsid w:val="00EB0161"/>
    <w:rsid w:val="00EF7CE4"/>
    <w:rsid w:val="00F228D9"/>
    <w:rsid w:val="00F36B9E"/>
    <w:rsid w:val="00F44612"/>
    <w:rsid w:val="00F60F8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F3A14"/>
  <w15:chartTrackingRefBased/>
  <w15:docId w15:val="{C745060C-CBCB-4E2A-AA59-0D8A3AE1B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377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C377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C377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RANDGRANDTITRE">
    <w:name w:val="GRAND GRAND TITRE"/>
    <w:basedOn w:val="Normal"/>
    <w:qFormat/>
    <w:rsid w:val="00D65964"/>
    <w:pPr>
      <w:jc w:val="center"/>
    </w:pPr>
    <w:rPr>
      <w:b/>
      <w:color w:val="2F5496" w:themeColor="accent1" w:themeShade="BF"/>
      <w:sz w:val="36"/>
      <w:u w:val="single"/>
    </w:rPr>
  </w:style>
  <w:style w:type="paragraph" w:customStyle="1" w:styleId="GRANDTITRE">
    <w:name w:val="GRAND TITRE"/>
    <w:basedOn w:val="GRANDGRANDTITRE"/>
    <w:qFormat/>
    <w:rsid w:val="005E670B"/>
    <w:pPr>
      <w:jc w:val="left"/>
    </w:pPr>
    <w:rPr>
      <w:color w:val="000066"/>
      <w:sz w:val="32"/>
    </w:rPr>
  </w:style>
  <w:style w:type="paragraph" w:customStyle="1" w:styleId="INTRODUCTIONCONCLUSION">
    <w:name w:val="INTRODUCTION/CONCLUSION"/>
    <w:basedOn w:val="GRANDTITRE"/>
    <w:qFormat/>
    <w:rsid w:val="00D65964"/>
    <w:rPr>
      <w:color w:val="7030A0"/>
    </w:rPr>
  </w:style>
  <w:style w:type="paragraph" w:customStyle="1" w:styleId="1TITRE">
    <w:name w:val="1. TITRE"/>
    <w:basedOn w:val="GRANDTITRE"/>
    <w:qFormat/>
    <w:rsid w:val="005E670B"/>
    <w:rPr>
      <w:color w:val="8EAADB" w:themeColor="accent1" w:themeTint="99"/>
      <w:sz w:val="28"/>
    </w:rPr>
  </w:style>
  <w:style w:type="paragraph" w:customStyle="1" w:styleId="11TITRE">
    <w:name w:val="1.1. TITRE"/>
    <w:basedOn w:val="1TITRE"/>
    <w:qFormat/>
    <w:rsid w:val="00D65964"/>
    <w:rPr>
      <w:color w:val="2F5496" w:themeColor="accent1" w:themeShade="BF"/>
    </w:rPr>
  </w:style>
  <w:style w:type="paragraph" w:customStyle="1" w:styleId="111TITRE">
    <w:name w:val="1.1.1. TITRE"/>
    <w:basedOn w:val="11TITRE"/>
    <w:qFormat/>
    <w:rsid w:val="005E670B"/>
    <w:rPr>
      <w:color w:val="B4C6E7" w:themeColor="accent1" w:themeTint="66"/>
    </w:rPr>
  </w:style>
  <w:style w:type="paragraph" w:customStyle="1" w:styleId="1111TITRE">
    <w:name w:val="1.1.1.1. TITRE"/>
    <w:basedOn w:val="111TITRE"/>
    <w:qFormat/>
    <w:rsid w:val="005E670B"/>
    <w:rPr>
      <w:color w:val="00B0F0"/>
    </w:rPr>
  </w:style>
  <w:style w:type="paragraph" w:styleId="En-tte">
    <w:name w:val="header"/>
    <w:basedOn w:val="Normal"/>
    <w:link w:val="En-tteCar"/>
    <w:uiPriority w:val="99"/>
    <w:unhideWhenUsed/>
    <w:rsid w:val="000846C3"/>
    <w:pPr>
      <w:tabs>
        <w:tab w:val="center" w:pos="4536"/>
        <w:tab w:val="right" w:pos="9072"/>
      </w:tabs>
      <w:spacing w:after="0" w:line="240" w:lineRule="auto"/>
    </w:pPr>
  </w:style>
  <w:style w:type="character" w:customStyle="1" w:styleId="En-tteCar">
    <w:name w:val="En-tête Car"/>
    <w:basedOn w:val="Policepardfaut"/>
    <w:link w:val="En-tte"/>
    <w:uiPriority w:val="99"/>
    <w:rsid w:val="000846C3"/>
  </w:style>
  <w:style w:type="paragraph" w:styleId="Pieddepage">
    <w:name w:val="footer"/>
    <w:basedOn w:val="Normal"/>
    <w:link w:val="PieddepageCar"/>
    <w:uiPriority w:val="99"/>
    <w:unhideWhenUsed/>
    <w:rsid w:val="000846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46C3"/>
  </w:style>
  <w:style w:type="paragraph" w:customStyle="1" w:styleId="normal0">
    <w:name w:val="*normal"/>
    <w:qFormat/>
    <w:rsid w:val="007F3B2D"/>
    <w:rPr>
      <w:rFonts w:ascii="Times New Roman" w:hAnsi="Times New Roman"/>
      <w:color w:val="000000" w:themeColor="text1"/>
      <w:sz w:val="24"/>
    </w:rPr>
  </w:style>
  <w:style w:type="paragraph" w:styleId="TM7">
    <w:name w:val="toc 7"/>
    <w:basedOn w:val="Normal"/>
    <w:next w:val="Normal"/>
    <w:autoRedefine/>
    <w:uiPriority w:val="39"/>
    <w:unhideWhenUsed/>
    <w:rsid w:val="0050020E"/>
    <w:pPr>
      <w:spacing w:after="100"/>
      <w:ind w:left="1320"/>
    </w:pPr>
  </w:style>
  <w:style w:type="character" w:styleId="Lienhypertexte">
    <w:name w:val="Hyperlink"/>
    <w:basedOn w:val="Policepardfaut"/>
    <w:uiPriority w:val="99"/>
    <w:unhideWhenUsed/>
    <w:rsid w:val="0050020E"/>
    <w:rPr>
      <w:color w:val="0563C1" w:themeColor="hyperlink"/>
      <w:u w:val="single"/>
    </w:rPr>
  </w:style>
  <w:style w:type="paragraph" w:styleId="TM1">
    <w:name w:val="toc 1"/>
    <w:basedOn w:val="Normal"/>
    <w:next w:val="Normal"/>
    <w:autoRedefine/>
    <w:uiPriority w:val="39"/>
    <w:unhideWhenUsed/>
    <w:rsid w:val="005E670B"/>
    <w:pPr>
      <w:spacing w:after="100"/>
    </w:pPr>
  </w:style>
  <w:style w:type="character" w:customStyle="1" w:styleId="Titre1Car">
    <w:name w:val="Titre 1 Car"/>
    <w:basedOn w:val="Policepardfaut"/>
    <w:link w:val="Titre1"/>
    <w:uiPriority w:val="9"/>
    <w:rsid w:val="00C3778B"/>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C3778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C3778B"/>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C13508"/>
    <w:pPr>
      <w:spacing w:after="200" w:line="240" w:lineRule="auto"/>
    </w:pPr>
    <w:rPr>
      <w:i/>
      <w:iCs/>
      <w:color w:val="44546A" w:themeColor="text2"/>
      <w:sz w:val="18"/>
      <w:szCs w:val="18"/>
    </w:rPr>
  </w:style>
  <w:style w:type="paragraph" w:styleId="TM2">
    <w:name w:val="toc 2"/>
    <w:basedOn w:val="Normal"/>
    <w:next w:val="Normal"/>
    <w:autoRedefine/>
    <w:uiPriority w:val="39"/>
    <w:unhideWhenUsed/>
    <w:rsid w:val="005E5A74"/>
    <w:pPr>
      <w:spacing w:after="100"/>
      <w:ind w:left="220"/>
    </w:pPr>
  </w:style>
  <w:style w:type="paragraph" w:styleId="TM3">
    <w:name w:val="toc 3"/>
    <w:basedOn w:val="Normal"/>
    <w:next w:val="Normal"/>
    <w:autoRedefine/>
    <w:uiPriority w:val="39"/>
    <w:unhideWhenUsed/>
    <w:rsid w:val="005E5A74"/>
    <w:pPr>
      <w:spacing w:after="100"/>
      <w:ind w:left="440"/>
    </w:pPr>
  </w:style>
  <w:style w:type="table" w:styleId="Grilledutableau">
    <w:name w:val="Table Grid"/>
    <w:basedOn w:val="TableauNormal"/>
    <w:uiPriority w:val="39"/>
    <w:rsid w:val="008E50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4">
    <w:name w:val="toc 4"/>
    <w:basedOn w:val="Normal"/>
    <w:next w:val="Normal"/>
    <w:autoRedefine/>
    <w:uiPriority w:val="39"/>
    <w:unhideWhenUsed/>
    <w:rsid w:val="00616B13"/>
    <w:pPr>
      <w:spacing w:after="100"/>
      <w:ind w:left="660"/>
    </w:pPr>
  </w:style>
  <w:style w:type="paragraph" w:styleId="Paragraphedeliste">
    <w:name w:val="List Paragraph"/>
    <w:basedOn w:val="Normal"/>
    <w:uiPriority w:val="34"/>
    <w:qFormat/>
    <w:rsid w:val="00EA18FC"/>
    <w:pPr>
      <w:ind w:left="720"/>
      <w:contextualSpacing/>
    </w:pPr>
  </w:style>
  <w:style w:type="paragraph" w:styleId="TM5">
    <w:name w:val="toc 5"/>
    <w:basedOn w:val="Normal"/>
    <w:next w:val="Normal"/>
    <w:autoRedefine/>
    <w:uiPriority w:val="39"/>
    <w:unhideWhenUsed/>
    <w:rsid w:val="00EA18FC"/>
    <w:pPr>
      <w:spacing w:after="100"/>
      <w:ind w:left="880"/>
    </w:pPr>
  </w:style>
  <w:style w:type="paragraph" w:styleId="Tabledesillustrations">
    <w:name w:val="table of figures"/>
    <w:basedOn w:val="Normal"/>
    <w:next w:val="Normal"/>
    <w:uiPriority w:val="99"/>
    <w:unhideWhenUsed/>
    <w:rsid w:val="00524F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9096346">
      <w:bodyDiv w:val="1"/>
      <w:marLeft w:val="0"/>
      <w:marRight w:val="0"/>
      <w:marTop w:val="0"/>
      <w:marBottom w:val="0"/>
      <w:divBdr>
        <w:top w:val="none" w:sz="0" w:space="0" w:color="auto"/>
        <w:left w:val="none" w:sz="0" w:space="0" w:color="auto"/>
        <w:bottom w:val="none" w:sz="0" w:space="0" w:color="auto"/>
        <w:right w:val="none" w:sz="0" w:space="0" w:color="auto"/>
      </w:divBdr>
      <w:divsChild>
        <w:div w:id="1702511608">
          <w:marLeft w:val="0"/>
          <w:marRight w:val="0"/>
          <w:marTop w:val="0"/>
          <w:marBottom w:val="0"/>
          <w:divBdr>
            <w:top w:val="none" w:sz="0" w:space="0" w:color="auto"/>
            <w:left w:val="none" w:sz="0" w:space="0" w:color="auto"/>
            <w:bottom w:val="none" w:sz="0" w:space="0" w:color="auto"/>
            <w:right w:val="none" w:sz="0" w:space="0" w:color="auto"/>
          </w:divBdr>
          <w:divsChild>
            <w:div w:id="2020693548">
              <w:marLeft w:val="0"/>
              <w:marRight w:val="0"/>
              <w:marTop w:val="0"/>
              <w:marBottom w:val="0"/>
              <w:divBdr>
                <w:top w:val="none" w:sz="0" w:space="0" w:color="auto"/>
                <w:left w:val="none" w:sz="0" w:space="0" w:color="auto"/>
                <w:bottom w:val="none" w:sz="0" w:space="0" w:color="auto"/>
                <w:right w:val="none" w:sz="0" w:space="0" w:color="auto"/>
              </w:divBdr>
              <w:divsChild>
                <w:div w:id="2137018910">
                  <w:marLeft w:val="0"/>
                  <w:marRight w:val="0"/>
                  <w:marTop w:val="0"/>
                  <w:marBottom w:val="0"/>
                  <w:divBdr>
                    <w:top w:val="none" w:sz="0" w:space="0" w:color="auto"/>
                    <w:left w:val="none" w:sz="0" w:space="0" w:color="auto"/>
                    <w:bottom w:val="none" w:sz="0" w:space="0" w:color="auto"/>
                    <w:right w:val="none" w:sz="0" w:space="0" w:color="auto"/>
                  </w:divBdr>
                  <w:divsChild>
                    <w:div w:id="1830903644">
                      <w:marLeft w:val="0"/>
                      <w:marRight w:val="0"/>
                      <w:marTop w:val="0"/>
                      <w:marBottom w:val="0"/>
                      <w:divBdr>
                        <w:top w:val="none" w:sz="0" w:space="0" w:color="auto"/>
                        <w:left w:val="none" w:sz="0" w:space="0" w:color="auto"/>
                        <w:bottom w:val="none" w:sz="0" w:space="0" w:color="auto"/>
                        <w:right w:val="none" w:sz="0" w:space="0" w:color="auto"/>
                      </w:divBdr>
                      <w:divsChild>
                        <w:div w:id="1511290200">
                          <w:marLeft w:val="0"/>
                          <w:marRight w:val="0"/>
                          <w:marTop w:val="0"/>
                          <w:marBottom w:val="0"/>
                          <w:divBdr>
                            <w:top w:val="none" w:sz="0" w:space="0" w:color="auto"/>
                            <w:left w:val="none" w:sz="0" w:space="0" w:color="auto"/>
                            <w:bottom w:val="none" w:sz="0" w:space="0" w:color="auto"/>
                            <w:right w:val="none" w:sz="0" w:space="0" w:color="auto"/>
                          </w:divBdr>
                          <w:divsChild>
                            <w:div w:id="93942731">
                              <w:marLeft w:val="0"/>
                              <w:marRight w:val="0"/>
                              <w:marTop w:val="0"/>
                              <w:marBottom w:val="0"/>
                              <w:divBdr>
                                <w:top w:val="none" w:sz="0" w:space="0" w:color="auto"/>
                                <w:left w:val="none" w:sz="0" w:space="0" w:color="auto"/>
                                <w:bottom w:val="none" w:sz="0" w:space="0" w:color="auto"/>
                                <w:right w:val="none" w:sz="0" w:space="0" w:color="auto"/>
                              </w:divBdr>
                              <w:divsChild>
                                <w:div w:id="1435706104">
                                  <w:marLeft w:val="300"/>
                                  <w:marRight w:val="0"/>
                                  <w:marTop w:val="0"/>
                                  <w:marBottom w:val="0"/>
                                  <w:divBdr>
                                    <w:top w:val="none" w:sz="0" w:space="0" w:color="auto"/>
                                    <w:left w:val="none" w:sz="0" w:space="0" w:color="auto"/>
                                    <w:bottom w:val="none" w:sz="0" w:space="0" w:color="auto"/>
                                    <w:right w:val="none" w:sz="0" w:space="0" w:color="auto"/>
                                  </w:divBdr>
                                  <w:divsChild>
                                    <w:div w:id="128406332">
                                      <w:marLeft w:val="-300"/>
                                      <w:marRight w:val="0"/>
                                      <w:marTop w:val="0"/>
                                      <w:marBottom w:val="0"/>
                                      <w:divBdr>
                                        <w:top w:val="none" w:sz="0" w:space="0" w:color="auto"/>
                                        <w:left w:val="none" w:sz="0" w:space="0" w:color="auto"/>
                                        <w:bottom w:val="none" w:sz="0" w:space="0" w:color="auto"/>
                                        <w:right w:val="none" w:sz="0" w:space="0" w:color="auto"/>
                                      </w:divBdr>
                                      <w:divsChild>
                                        <w:div w:id="270674200">
                                          <w:marLeft w:val="0"/>
                                          <w:marRight w:val="0"/>
                                          <w:marTop w:val="0"/>
                                          <w:marBottom w:val="0"/>
                                          <w:divBdr>
                                            <w:top w:val="none" w:sz="0" w:space="0" w:color="auto"/>
                                            <w:left w:val="none" w:sz="0" w:space="0" w:color="auto"/>
                                            <w:bottom w:val="none" w:sz="0" w:space="0" w:color="auto"/>
                                            <w:right w:val="none" w:sz="0" w:space="0" w:color="auto"/>
                                          </w:divBdr>
                                          <w:divsChild>
                                            <w:div w:id="777455026">
                                              <w:marLeft w:val="0"/>
                                              <w:marRight w:val="0"/>
                                              <w:marTop w:val="0"/>
                                              <w:marBottom w:val="0"/>
                                              <w:divBdr>
                                                <w:top w:val="none" w:sz="0" w:space="0" w:color="auto"/>
                                                <w:left w:val="none" w:sz="0" w:space="0" w:color="auto"/>
                                                <w:bottom w:val="none" w:sz="0" w:space="0" w:color="auto"/>
                                                <w:right w:val="none" w:sz="0" w:space="0" w:color="auto"/>
                                              </w:divBdr>
                                              <w:divsChild>
                                                <w:div w:id="1744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berne\Downloads\Feuille_de_style.do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440A8-FD9D-47D0-B057-9D2D1056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Feuille_de_style.dotm</Template>
  <TotalTime>1800</TotalTime>
  <Pages>12</Pages>
  <Words>1978</Words>
  <Characters>10882</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BERNE</dc:creator>
  <cp:keywords/>
  <dc:description/>
  <cp:lastModifiedBy>Paul BERNE</cp:lastModifiedBy>
  <cp:revision>31</cp:revision>
  <dcterms:created xsi:type="dcterms:W3CDTF">2024-02-06T09:50:00Z</dcterms:created>
  <dcterms:modified xsi:type="dcterms:W3CDTF">2024-02-15T14:38:00Z</dcterms:modified>
</cp:coreProperties>
</file>